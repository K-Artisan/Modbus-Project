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9FF99"/>
  <w:body>
    <w:p w:rsidR="001E0923" w:rsidRDefault="001E0923" w:rsidP="001E0923">
      <w:pPr>
        <w:pStyle w:val="1"/>
        <w:numPr>
          <w:ilvl w:val="0"/>
          <w:numId w:val="4"/>
        </w:numPr>
      </w:pPr>
      <w:r>
        <w:rPr>
          <w:rFonts w:hint="eastAsia"/>
        </w:rPr>
        <w:t>Modbus</w:t>
      </w:r>
      <w:r>
        <w:rPr>
          <w:rFonts w:hint="eastAsia"/>
        </w:rPr>
        <w:t>协议</w:t>
      </w:r>
    </w:p>
    <w:p w:rsidR="00FE097D" w:rsidRDefault="00FE097D" w:rsidP="00B37ABD">
      <w:pPr>
        <w:pStyle w:val="af9"/>
        <w:numPr>
          <w:ilvl w:val="0"/>
          <w:numId w:val="6"/>
        </w:numPr>
        <w:ind w:firstLineChars="0"/>
      </w:pPr>
      <w:r>
        <w:t>M</w:t>
      </w:r>
      <w:r>
        <w:rPr>
          <w:rFonts w:hint="eastAsia"/>
        </w:rPr>
        <w:t>odbus</w:t>
      </w:r>
      <w:r>
        <w:rPr>
          <w:rFonts w:hint="eastAsia"/>
        </w:rPr>
        <w:t>驱动程序有两个作用：</w:t>
      </w:r>
    </w:p>
    <w:p w:rsidR="00FE097D" w:rsidRDefault="00FE097D" w:rsidP="00FE097D">
      <w:pPr>
        <w:ind w:firstLineChars="202" w:firstLine="424"/>
      </w:pPr>
      <w:r>
        <w:rPr>
          <w:rFonts w:hint="eastAsia"/>
        </w:rPr>
        <w:t>第一，从通讯管理机读取数据，这些要读取的数据类型包括：</w:t>
      </w:r>
      <w:r>
        <w:rPr>
          <w:rFonts w:hint="eastAsia"/>
        </w:rPr>
        <w:t>AI</w:t>
      </w:r>
      <w:r>
        <w:rPr>
          <w:rFonts w:hint="eastAsia"/>
        </w:rPr>
        <w:t>、</w:t>
      </w:r>
      <w:r>
        <w:rPr>
          <w:rFonts w:hint="eastAsia"/>
        </w:rPr>
        <w:t>DI</w:t>
      </w:r>
      <w:r>
        <w:rPr>
          <w:rFonts w:hint="eastAsia"/>
        </w:rPr>
        <w:t>、</w:t>
      </w:r>
      <w:r>
        <w:rPr>
          <w:rFonts w:hint="eastAsia"/>
        </w:rPr>
        <w:t>ACC</w:t>
      </w:r>
    </w:p>
    <w:p w:rsidR="00FE097D" w:rsidRDefault="00FE097D" w:rsidP="00FE097D">
      <w:pPr>
        <w:ind w:firstLineChars="202" w:firstLine="424"/>
      </w:pPr>
      <w:r>
        <w:rPr>
          <w:rFonts w:hint="eastAsia"/>
        </w:rPr>
        <w:t>第二，向通讯管理机发送数据，这些要发送的数据类型包括：</w:t>
      </w:r>
      <w:r>
        <w:rPr>
          <w:rFonts w:hint="eastAsia"/>
        </w:rPr>
        <w:t>AO</w:t>
      </w:r>
      <w:r>
        <w:rPr>
          <w:rFonts w:hint="eastAsia"/>
        </w:rPr>
        <w:t>、</w:t>
      </w:r>
      <w:r>
        <w:rPr>
          <w:rFonts w:hint="eastAsia"/>
        </w:rPr>
        <w:t>DO</w:t>
      </w:r>
    </w:p>
    <w:p w:rsidR="00FE097D" w:rsidRDefault="00FE097D" w:rsidP="00FE097D">
      <w:pPr>
        <w:pStyle w:val="af9"/>
        <w:numPr>
          <w:ilvl w:val="0"/>
          <w:numId w:val="6"/>
        </w:numPr>
        <w:ind w:firstLineChars="0"/>
      </w:pPr>
      <w:r>
        <w:rPr>
          <w:rFonts w:hint="eastAsia"/>
        </w:rPr>
        <w:t>Modbus</w:t>
      </w:r>
      <w:r>
        <w:rPr>
          <w:rFonts w:hint="eastAsia"/>
        </w:rPr>
        <w:t>协议</w:t>
      </w:r>
      <w:r w:rsidR="00B37ABD">
        <w:rPr>
          <w:rFonts w:hint="eastAsia"/>
        </w:rPr>
        <w:t>规定与通许管理机读取和发送数据需要不同的功能码，不同数据对应不同的功能码，见下表</w:t>
      </w:r>
    </w:p>
    <w:p w:rsidR="00B37ABD" w:rsidRDefault="00B37ABD" w:rsidP="00B37ABD">
      <w:r>
        <w:rPr>
          <w:rFonts w:hint="eastAsia"/>
        </w:rPr>
        <w:t xml:space="preserve">        </w:t>
      </w:r>
    </w:p>
    <w:tbl>
      <w:tblPr>
        <w:tblStyle w:val="ad"/>
        <w:tblW w:w="0" w:type="auto"/>
        <w:tblInd w:w="1336" w:type="dxa"/>
        <w:tblLook w:val="04A0"/>
      </w:tblPr>
      <w:tblGrid>
        <w:gridCol w:w="3202"/>
        <w:gridCol w:w="3202"/>
      </w:tblGrid>
      <w:tr w:rsidR="00B37ABD" w:rsidTr="00B37ABD">
        <w:trPr>
          <w:trHeight w:val="315"/>
        </w:trPr>
        <w:tc>
          <w:tcPr>
            <w:tcW w:w="3202" w:type="dxa"/>
          </w:tcPr>
          <w:p w:rsidR="00B37ABD" w:rsidRDefault="00B37ABD" w:rsidP="00B37ABD">
            <w:r>
              <w:rPr>
                <w:rFonts w:hint="eastAsia"/>
              </w:rPr>
              <w:t>功能码</w:t>
            </w:r>
          </w:p>
        </w:tc>
        <w:tc>
          <w:tcPr>
            <w:tcW w:w="3202" w:type="dxa"/>
          </w:tcPr>
          <w:p w:rsidR="00B37ABD" w:rsidRDefault="00B37ABD" w:rsidP="00B37ABD">
            <w:r>
              <w:rPr>
                <w:rFonts w:hint="eastAsia"/>
              </w:rPr>
              <w:t>数据类型</w:t>
            </w:r>
          </w:p>
        </w:tc>
      </w:tr>
      <w:tr w:rsidR="00B37ABD" w:rsidTr="00B37ABD">
        <w:trPr>
          <w:trHeight w:val="315"/>
        </w:trPr>
        <w:tc>
          <w:tcPr>
            <w:tcW w:w="3202" w:type="dxa"/>
          </w:tcPr>
          <w:p w:rsidR="00B37ABD" w:rsidRDefault="00143EBB" w:rsidP="00B37ABD">
            <w:r>
              <w:rPr>
                <w:rFonts w:hint="eastAsia"/>
              </w:rPr>
              <w:t>01</w:t>
            </w:r>
          </w:p>
        </w:tc>
        <w:tc>
          <w:tcPr>
            <w:tcW w:w="3202" w:type="dxa"/>
          </w:tcPr>
          <w:p w:rsidR="00B37ABD" w:rsidRDefault="00143EBB" w:rsidP="00B37ABD">
            <w:r>
              <w:rPr>
                <w:rFonts w:hint="eastAsia"/>
              </w:rPr>
              <w:t>DI</w:t>
            </w:r>
          </w:p>
        </w:tc>
      </w:tr>
      <w:tr w:rsidR="00B37ABD" w:rsidTr="00B37ABD">
        <w:trPr>
          <w:trHeight w:val="303"/>
        </w:trPr>
        <w:tc>
          <w:tcPr>
            <w:tcW w:w="3202" w:type="dxa"/>
          </w:tcPr>
          <w:p w:rsidR="00B37ABD" w:rsidRDefault="00143EBB" w:rsidP="00B37ABD">
            <w:r>
              <w:rPr>
                <w:rFonts w:hint="eastAsia"/>
              </w:rPr>
              <w:t>03</w:t>
            </w:r>
          </w:p>
        </w:tc>
        <w:tc>
          <w:tcPr>
            <w:tcW w:w="3202" w:type="dxa"/>
          </w:tcPr>
          <w:p w:rsidR="00B37ABD" w:rsidRDefault="00143EBB" w:rsidP="00B37ABD">
            <w:r>
              <w:rPr>
                <w:rFonts w:hint="eastAsia"/>
              </w:rPr>
              <w:t>AI</w:t>
            </w:r>
          </w:p>
        </w:tc>
      </w:tr>
      <w:tr w:rsidR="00B37ABD" w:rsidTr="00B37ABD">
        <w:trPr>
          <w:trHeight w:val="315"/>
        </w:trPr>
        <w:tc>
          <w:tcPr>
            <w:tcW w:w="3202" w:type="dxa"/>
          </w:tcPr>
          <w:p w:rsidR="00B37ABD" w:rsidRDefault="00B37ABD" w:rsidP="00B37ABD">
            <w:r>
              <w:rPr>
                <w:rFonts w:hint="eastAsia"/>
              </w:rPr>
              <w:t>03</w:t>
            </w:r>
          </w:p>
        </w:tc>
        <w:tc>
          <w:tcPr>
            <w:tcW w:w="3202" w:type="dxa"/>
          </w:tcPr>
          <w:p w:rsidR="00B37ABD" w:rsidRDefault="00B37ABD" w:rsidP="00B37ABD">
            <w:r>
              <w:rPr>
                <w:rFonts w:hint="eastAsia"/>
              </w:rPr>
              <w:t>ACC</w:t>
            </w:r>
          </w:p>
        </w:tc>
      </w:tr>
      <w:tr w:rsidR="00B37ABD" w:rsidTr="00B37ABD">
        <w:trPr>
          <w:trHeight w:val="315"/>
        </w:trPr>
        <w:tc>
          <w:tcPr>
            <w:tcW w:w="3202" w:type="dxa"/>
          </w:tcPr>
          <w:p w:rsidR="00B37ABD" w:rsidRDefault="00585D11" w:rsidP="00B37ABD">
            <w:r>
              <w:rPr>
                <w:rFonts w:hint="eastAsia"/>
              </w:rPr>
              <w:t>05</w:t>
            </w:r>
          </w:p>
        </w:tc>
        <w:tc>
          <w:tcPr>
            <w:tcW w:w="3202" w:type="dxa"/>
          </w:tcPr>
          <w:p w:rsidR="00B37ABD" w:rsidRDefault="00585D11" w:rsidP="00B37ABD">
            <w:r>
              <w:rPr>
                <w:rFonts w:hint="eastAsia"/>
              </w:rPr>
              <w:t>DO</w:t>
            </w:r>
          </w:p>
        </w:tc>
      </w:tr>
      <w:tr w:rsidR="00B37ABD" w:rsidTr="00B37ABD">
        <w:trPr>
          <w:trHeight w:val="328"/>
        </w:trPr>
        <w:tc>
          <w:tcPr>
            <w:tcW w:w="3202" w:type="dxa"/>
          </w:tcPr>
          <w:p w:rsidR="00B37ABD" w:rsidRDefault="00585D11" w:rsidP="00B37ABD">
            <w:r>
              <w:rPr>
                <w:rFonts w:hint="eastAsia"/>
              </w:rPr>
              <w:t>06</w:t>
            </w:r>
          </w:p>
        </w:tc>
        <w:tc>
          <w:tcPr>
            <w:tcW w:w="3202" w:type="dxa"/>
          </w:tcPr>
          <w:p w:rsidR="00B37ABD" w:rsidRDefault="00585D11" w:rsidP="00B37ABD">
            <w:r>
              <w:rPr>
                <w:rFonts w:hint="eastAsia"/>
              </w:rPr>
              <w:t>AO</w:t>
            </w:r>
          </w:p>
        </w:tc>
      </w:tr>
    </w:tbl>
    <w:p w:rsidR="00B37ABD" w:rsidRDefault="00B37ABD" w:rsidP="00B37ABD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6F502C" w:rsidRDefault="00B37ABD" w:rsidP="00B37ABD">
      <w:r>
        <w:rPr>
          <w:rFonts w:hint="eastAsia"/>
        </w:rPr>
        <w:t xml:space="preserve">         </w:t>
      </w:r>
      <w:r>
        <w:rPr>
          <w:rFonts w:hint="eastAsia"/>
        </w:rPr>
        <w:t>由于读取</w:t>
      </w:r>
      <w:r>
        <w:rPr>
          <w:rFonts w:hint="eastAsia"/>
        </w:rPr>
        <w:t>AI</w:t>
      </w:r>
      <w:r>
        <w:rPr>
          <w:rFonts w:hint="eastAsia"/>
        </w:rPr>
        <w:t>和</w:t>
      </w:r>
      <w:r>
        <w:rPr>
          <w:rFonts w:hint="eastAsia"/>
        </w:rPr>
        <w:t>ACC</w:t>
      </w:r>
      <w:r>
        <w:rPr>
          <w:rFonts w:hint="eastAsia"/>
        </w:rPr>
        <w:t>数据使用相同的功能码，所以需要规定</w:t>
      </w:r>
    </w:p>
    <w:p w:rsidR="006F502C" w:rsidRDefault="006F502C" w:rsidP="00BA59E5">
      <w:pPr>
        <w:ind w:leftChars="450" w:left="945"/>
      </w:pPr>
      <w:r>
        <w:rPr>
          <w:rFonts w:hint="eastAsia"/>
        </w:rPr>
        <w:t>用</w:t>
      </w:r>
      <w:r>
        <w:rPr>
          <w:rFonts w:hint="eastAsia"/>
        </w:rPr>
        <w:t>03</w:t>
      </w:r>
      <w:r>
        <w:rPr>
          <w:rFonts w:hint="eastAsia"/>
        </w:rPr>
        <w:t>功能码读取数据时，</w:t>
      </w:r>
      <w:r w:rsidR="00241823">
        <w:rPr>
          <w:rFonts w:hint="eastAsia"/>
        </w:rPr>
        <w:t>本人写的</w:t>
      </w:r>
      <w:r w:rsidR="00241823">
        <w:rPr>
          <w:rFonts w:hint="eastAsia"/>
        </w:rPr>
        <w:t>Modbus</w:t>
      </w:r>
      <w:r w:rsidR="00241823">
        <w:rPr>
          <w:rFonts w:hint="eastAsia"/>
        </w:rPr>
        <w:t>驱动程序中规定：</w:t>
      </w:r>
      <w:r>
        <w:rPr>
          <w:rFonts w:hint="eastAsia"/>
        </w:rPr>
        <w:t>通许管理机返回</w:t>
      </w:r>
      <w:r w:rsidR="001A4EF8">
        <w:rPr>
          <w:rFonts w:hint="eastAsia"/>
        </w:rPr>
        <w:t>的数据中</w:t>
      </w:r>
      <w:r>
        <w:rPr>
          <w:rFonts w:hint="eastAsia"/>
        </w:rPr>
        <w:t>数据段</w:t>
      </w:r>
      <w:r w:rsidR="001A4EF8">
        <w:rPr>
          <w:rFonts w:hint="eastAsia"/>
        </w:rPr>
        <w:t>0-</w:t>
      </w:r>
      <w:r w:rsidR="00BA59E5">
        <w:rPr>
          <w:rFonts w:hint="eastAsia"/>
        </w:rPr>
        <w:t>5999</w:t>
      </w:r>
      <w:r>
        <w:rPr>
          <w:rFonts w:hint="eastAsia"/>
        </w:rPr>
        <w:t>是</w:t>
      </w:r>
      <w:r>
        <w:rPr>
          <w:rFonts w:hint="eastAsia"/>
        </w:rPr>
        <w:t>AI</w:t>
      </w:r>
      <w:r>
        <w:rPr>
          <w:rFonts w:hint="eastAsia"/>
        </w:rPr>
        <w:t>数据，</w:t>
      </w:r>
      <w:r w:rsidR="00BA59E5">
        <w:rPr>
          <w:rFonts w:hint="eastAsia"/>
        </w:rPr>
        <w:t>数据段</w:t>
      </w:r>
      <w:r w:rsidR="00BA59E5">
        <w:rPr>
          <w:rFonts w:hint="eastAsia"/>
        </w:rPr>
        <w:t>6000</w:t>
      </w:r>
      <w:r w:rsidR="00BA59E5">
        <w:rPr>
          <w:rFonts w:hint="eastAsia"/>
        </w:rPr>
        <w:t>以后是</w:t>
      </w:r>
      <w:r w:rsidR="00BA59E5">
        <w:rPr>
          <w:rFonts w:hint="eastAsia"/>
        </w:rPr>
        <w:t xml:space="preserve"> </w:t>
      </w:r>
      <w:r>
        <w:rPr>
          <w:rFonts w:hint="eastAsia"/>
        </w:rPr>
        <w:t>ACC</w:t>
      </w:r>
      <w:r w:rsidR="00241823">
        <w:rPr>
          <w:rFonts w:hint="eastAsia"/>
        </w:rPr>
        <w:t>数据</w:t>
      </w:r>
      <w:r w:rsidR="00241823">
        <w:rPr>
          <w:rFonts w:hint="eastAsia"/>
        </w:rPr>
        <w:t>.</w:t>
      </w:r>
    </w:p>
    <w:tbl>
      <w:tblPr>
        <w:tblStyle w:val="ad"/>
        <w:tblW w:w="0" w:type="auto"/>
        <w:tblInd w:w="1354" w:type="dxa"/>
        <w:tblLook w:val="04A0"/>
      </w:tblPr>
      <w:tblGrid>
        <w:gridCol w:w="1164"/>
        <w:gridCol w:w="2835"/>
        <w:gridCol w:w="2581"/>
      </w:tblGrid>
      <w:tr w:rsidR="00590A9F" w:rsidTr="00175C2E">
        <w:trPr>
          <w:trHeight w:val="327"/>
        </w:trPr>
        <w:tc>
          <w:tcPr>
            <w:tcW w:w="1164" w:type="dxa"/>
          </w:tcPr>
          <w:p w:rsidR="00590A9F" w:rsidRDefault="00590A9F" w:rsidP="006F502C">
            <w:r>
              <w:rPr>
                <w:rFonts w:hint="eastAsia"/>
              </w:rPr>
              <w:t>数据类型</w:t>
            </w:r>
          </w:p>
        </w:tc>
        <w:tc>
          <w:tcPr>
            <w:tcW w:w="2835" w:type="dxa"/>
          </w:tcPr>
          <w:p w:rsidR="00175C2E" w:rsidRDefault="00241823" w:rsidP="006F502C">
            <w:r>
              <w:rPr>
                <w:rFonts w:hint="eastAsia"/>
              </w:rPr>
              <w:t>在</w:t>
            </w:r>
            <w:r w:rsidR="00590A9F" w:rsidRPr="00590A9F">
              <w:t>ModbusTCPCfg.xml</w:t>
            </w:r>
            <w:r w:rsidR="00590A9F">
              <w:rPr>
                <w:rFonts w:hint="eastAsia"/>
              </w:rPr>
              <w:t>中</w:t>
            </w:r>
          </w:p>
          <w:p w:rsidR="00590A9F" w:rsidRDefault="00175C2E" w:rsidP="006F502C">
            <w:r>
              <w:rPr>
                <w:rFonts w:hint="eastAsia"/>
              </w:rPr>
              <w:t>的</w:t>
            </w:r>
            <w:r w:rsidR="00590A9F">
              <w:rPr>
                <w:rFonts w:hint="eastAsia"/>
              </w:rPr>
              <w:t>第一个寄存器号码</w:t>
            </w:r>
          </w:p>
        </w:tc>
        <w:tc>
          <w:tcPr>
            <w:tcW w:w="2581" w:type="dxa"/>
          </w:tcPr>
          <w:p w:rsidR="00590A9F" w:rsidRDefault="00590A9F" w:rsidP="00590A9F">
            <w:r>
              <w:rPr>
                <w:rFonts w:hint="eastAsia"/>
              </w:rPr>
              <w:t>通许管理机中的第一个寄存器</w:t>
            </w:r>
          </w:p>
        </w:tc>
      </w:tr>
      <w:tr w:rsidR="00590A9F" w:rsidTr="00175C2E">
        <w:trPr>
          <w:trHeight w:val="315"/>
        </w:trPr>
        <w:tc>
          <w:tcPr>
            <w:tcW w:w="1164" w:type="dxa"/>
          </w:tcPr>
          <w:p w:rsidR="00590A9F" w:rsidRDefault="00590A9F" w:rsidP="00F97314">
            <w:r>
              <w:rPr>
                <w:rFonts w:hint="eastAsia"/>
              </w:rPr>
              <w:t>DI</w:t>
            </w:r>
          </w:p>
        </w:tc>
        <w:tc>
          <w:tcPr>
            <w:tcW w:w="2835" w:type="dxa"/>
          </w:tcPr>
          <w:p w:rsidR="00590A9F" w:rsidRPr="00590A9F" w:rsidRDefault="00590A9F" w:rsidP="006F502C">
            <w:pPr>
              <w:rPr>
                <w:b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10001</w:t>
            </w:r>
          </w:p>
        </w:tc>
        <w:tc>
          <w:tcPr>
            <w:tcW w:w="2581" w:type="dxa"/>
          </w:tcPr>
          <w:p w:rsidR="00590A9F" w:rsidRPr="00590A9F" w:rsidRDefault="00590A9F" w:rsidP="00590A9F">
            <w:pPr>
              <w:rPr>
                <w:b/>
              </w:rPr>
            </w:pPr>
            <w:r>
              <w:rPr>
                <w:rFonts w:hint="eastAsia"/>
                <w:b/>
              </w:rPr>
              <w:t>00000</w:t>
            </w:r>
          </w:p>
        </w:tc>
      </w:tr>
      <w:tr w:rsidR="00590A9F" w:rsidTr="00175C2E">
        <w:trPr>
          <w:trHeight w:val="327"/>
        </w:trPr>
        <w:tc>
          <w:tcPr>
            <w:tcW w:w="1164" w:type="dxa"/>
          </w:tcPr>
          <w:p w:rsidR="00590A9F" w:rsidRDefault="00590A9F" w:rsidP="00F97314">
            <w:r>
              <w:rPr>
                <w:rFonts w:hint="eastAsia"/>
              </w:rPr>
              <w:t>AI</w:t>
            </w:r>
          </w:p>
        </w:tc>
        <w:tc>
          <w:tcPr>
            <w:tcW w:w="2835" w:type="dxa"/>
          </w:tcPr>
          <w:p w:rsidR="00590A9F" w:rsidRDefault="00590A9F" w:rsidP="006F502C">
            <w:r>
              <w:rPr>
                <w:rFonts w:ascii="Verdana" w:hAnsi="Verdana"/>
                <w:b/>
                <w:bCs/>
                <w:sz w:val="20"/>
                <w:szCs w:val="20"/>
              </w:rPr>
              <w:t>40001</w:t>
            </w:r>
          </w:p>
        </w:tc>
        <w:tc>
          <w:tcPr>
            <w:tcW w:w="2581" w:type="dxa"/>
          </w:tcPr>
          <w:p w:rsidR="00590A9F" w:rsidRPr="00590A9F" w:rsidRDefault="00590A9F" w:rsidP="00590A9F">
            <w:pPr>
              <w:rPr>
                <w:b/>
              </w:rPr>
            </w:pPr>
            <w:r>
              <w:rPr>
                <w:rFonts w:hint="eastAsia"/>
                <w:b/>
              </w:rPr>
              <w:t>00000</w:t>
            </w:r>
          </w:p>
        </w:tc>
      </w:tr>
      <w:tr w:rsidR="00590A9F" w:rsidTr="00175C2E">
        <w:trPr>
          <w:trHeight w:val="327"/>
        </w:trPr>
        <w:tc>
          <w:tcPr>
            <w:tcW w:w="1164" w:type="dxa"/>
          </w:tcPr>
          <w:p w:rsidR="00590A9F" w:rsidRDefault="00590A9F" w:rsidP="00F97314">
            <w:r>
              <w:rPr>
                <w:rFonts w:hint="eastAsia"/>
              </w:rPr>
              <w:t>ACC</w:t>
            </w:r>
          </w:p>
        </w:tc>
        <w:tc>
          <w:tcPr>
            <w:tcW w:w="2835" w:type="dxa"/>
          </w:tcPr>
          <w:p w:rsidR="00590A9F" w:rsidRDefault="00590A9F" w:rsidP="006F502C">
            <w:r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  <w:r>
              <w:rPr>
                <w:rFonts w:ascii="Verdana" w:hAnsi="Verdana" w:hint="eastAsia"/>
                <w:b/>
                <w:bCs/>
                <w:sz w:val="20"/>
                <w:szCs w:val="20"/>
              </w:rPr>
              <w:t>6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001</w:t>
            </w:r>
          </w:p>
        </w:tc>
        <w:tc>
          <w:tcPr>
            <w:tcW w:w="2581" w:type="dxa"/>
          </w:tcPr>
          <w:p w:rsidR="00590A9F" w:rsidRDefault="00590A9F" w:rsidP="00590A9F">
            <w:r>
              <w:rPr>
                <w:rFonts w:hint="eastAsia"/>
                <w:b/>
              </w:rPr>
              <w:t>06000</w:t>
            </w:r>
          </w:p>
        </w:tc>
      </w:tr>
      <w:tr w:rsidR="00590A9F" w:rsidTr="00175C2E">
        <w:trPr>
          <w:trHeight w:val="327"/>
        </w:trPr>
        <w:tc>
          <w:tcPr>
            <w:tcW w:w="1164" w:type="dxa"/>
          </w:tcPr>
          <w:p w:rsidR="00590A9F" w:rsidRDefault="00590A9F" w:rsidP="00F97314">
            <w:r>
              <w:rPr>
                <w:rFonts w:hint="eastAsia"/>
              </w:rPr>
              <w:t>AO</w:t>
            </w:r>
          </w:p>
        </w:tc>
        <w:tc>
          <w:tcPr>
            <w:tcW w:w="2835" w:type="dxa"/>
          </w:tcPr>
          <w:p w:rsidR="00590A9F" w:rsidRDefault="00590A9F" w:rsidP="006F502C">
            <w:r>
              <w:rPr>
                <w:rFonts w:ascii="Verdana" w:hAnsi="Verdana"/>
                <w:b/>
                <w:bCs/>
                <w:sz w:val="20"/>
                <w:szCs w:val="20"/>
              </w:rPr>
              <w:t>80001</w:t>
            </w:r>
          </w:p>
        </w:tc>
        <w:tc>
          <w:tcPr>
            <w:tcW w:w="2581" w:type="dxa"/>
          </w:tcPr>
          <w:p w:rsidR="00590A9F" w:rsidRDefault="00590A9F" w:rsidP="00590A9F">
            <w:r>
              <w:rPr>
                <w:rFonts w:hint="eastAsia"/>
                <w:b/>
              </w:rPr>
              <w:t>00000</w:t>
            </w:r>
          </w:p>
        </w:tc>
      </w:tr>
      <w:tr w:rsidR="00590A9F" w:rsidTr="00175C2E">
        <w:trPr>
          <w:trHeight w:val="327"/>
        </w:trPr>
        <w:tc>
          <w:tcPr>
            <w:tcW w:w="1164" w:type="dxa"/>
          </w:tcPr>
          <w:p w:rsidR="00590A9F" w:rsidRDefault="00590A9F" w:rsidP="00F97314">
            <w:r>
              <w:rPr>
                <w:rFonts w:hint="eastAsia"/>
              </w:rPr>
              <w:t>DO</w:t>
            </w:r>
          </w:p>
        </w:tc>
        <w:tc>
          <w:tcPr>
            <w:tcW w:w="2835" w:type="dxa"/>
          </w:tcPr>
          <w:p w:rsidR="00590A9F" w:rsidRDefault="00590A9F" w:rsidP="006F502C">
            <w:r>
              <w:rPr>
                <w:rFonts w:ascii="Verdana" w:hAnsi="Verdana"/>
                <w:b/>
                <w:bCs/>
                <w:sz w:val="20"/>
                <w:szCs w:val="20"/>
              </w:rPr>
              <w:t>90001</w:t>
            </w:r>
          </w:p>
        </w:tc>
        <w:tc>
          <w:tcPr>
            <w:tcW w:w="2581" w:type="dxa"/>
          </w:tcPr>
          <w:p w:rsidR="00590A9F" w:rsidRDefault="00590A9F" w:rsidP="00590A9F">
            <w:r>
              <w:rPr>
                <w:rFonts w:hint="eastAsia"/>
                <w:b/>
              </w:rPr>
              <w:t>00000</w:t>
            </w:r>
          </w:p>
        </w:tc>
      </w:tr>
    </w:tbl>
    <w:p w:rsidR="006F502C" w:rsidRDefault="005563E0" w:rsidP="006F502C">
      <w:r>
        <w:rPr>
          <w:rFonts w:hint="eastAsia"/>
        </w:rPr>
        <w:t xml:space="preserve">         </w:t>
      </w:r>
      <w:r>
        <w:rPr>
          <w:rFonts w:hint="eastAsia"/>
        </w:rPr>
        <w:t>如上表所示，从</w:t>
      </w:r>
      <w:r w:rsidRPr="00590A9F">
        <w:t>ModbusTCPCfg.xml</w:t>
      </w:r>
      <w:r>
        <w:rPr>
          <w:rFonts w:hint="eastAsia"/>
        </w:rPr>
        <w:t>中读取的寄存器号还需要转换成实际中通讯管理机中的寄存器号；这两者之间的转换被封装在</w:t>
      </w:r>
      <w:r w:rsidRPr="005563E0">
        <w:t>CmeManager.cs</w:t>
      </w:r>
      <w:r>
        <w:rPr>
          <w:rFonts w:hint="eastAsia"/>
        </w:rPr>
        <w:t>文件中的如下函数：</w:t>
      </w:r>
    </w:p>
    <w:p w:rsidR="005563E0" w:rsidRDefault="005563E0" w:rsidP="005563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 xml:space="preserve">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ConvertXmlResIdToConmandResId(UpDataBase.RTWriteProxy.</w:t>
      </w:r>
      <w:r>
        <w:rPr>
          <w:rFonts w:ascii="NSimSun" w:hAnsi="NSimSun" w:cs="NSimSun"/>
          <w:color w:val="2B91AF"/>
          <w:kern w:val="0"/>
          <w:sz w:val="19"/>
          <w:szCs w:val="19"/>
        </w:rPr>
        <w:t>MType</w:t>
      </w:r>
      <w:r>
        <w:rPr>
          <w:rFonts w:ascii="NSimSun" w:hAnsi="NSimSun" w:cs="NSimSun"/>
          <w:kern w:val="0"/>
          <w:sz w:val="19"/>
          <w:szCs w:val="19"/>
        </w:rPr>
        <w:t xml:space="preserve"> type,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xmlResId)</w:t>
      </w:r>
    </w:p>
    <w:p w:rsidR="005563E0" w:rsidRDefault="005563E0" w:rsidP="005563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ConvertConmandResIdToXmlResId(UpDataBase.RTWriteProxy.</w:t>
      </w:r>
      <w:r>
        <w:rPr>
          <w:rFonts w:ascii="NSimSun" w:hAnsi="NSimSun" w:cs="NSimSun"/>
          <w:color w:val="2B91AF"/>
          <w:kern w:val="0"/>
          <w:sz w:val="19"/>
          <w:szCs w:val="19"/>
        </w:rPr>
        <w:t>MType</w:t>
      </w:r>
      <w:r>
        <w:rPr>
          <w:rFonts w:ascii="NSimSun" w:hAnsi="NSimSun" w:cs="NSimSun"/>
          <w:kern w:val="0"/>
          <w:sz w:val="19"/>
          <w:szCs w:val="19"/>
        </w:rPr>
        <w:t xml:space="preserve"> type,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cmdResId)</w:t>
      </w:r>
    </w:p>
    <w:p w:rsidR="005563E0" w:rsidRPr="005563E0" w:rsidRDefault="005563E0" w:rsidP="006F502C"/>
    <w:p w:rsidR="00B37ABD" w:rsidRDefault="00241823" w:rsidP="00FE097D">
      <w:pPr>
        <w:pStyle w:val="af9"/>
        <w:numPr>
          <w:ilvl w:val="0"/>
          <w:numId w:val="6"/>
        </w:numPr>
        <w:ind w:firstLineChars="0"/>
      </w:pPr>
      <w:r>
        <w:rPr>
          <w:rFonts w:hint="eastAsia"/>
        </w:rPr>
        <w:t>Modbus</w:t>
      </w:r>
      <w:r>
        <w:rPr>
          <w:rFonts w:hint="eastAsia"/>
        </w:rPr>
        <w:t>驱动程序向通许管理机读取和下发数据，需要一定的命令格式，即所谓的</w:t>
      </w:r>
      <w:r>
        <w:rPr>
          <w:rFonts w:hint="eastAsia"/>
        </w:rPr>
        <w:t>Modbus</w:t>
      </w:r>
      <w:r>
        <w:rPr>
          <w:rFonts w:hint="eastAsia"/>
        </w:rPr>
        <w:t>协议，它们进行交互都是使用字节流的形式。</w:t>
      </w:r>
      <w:r w:rsidR="005563E0">
        <w:rPr>
          <w:rFonts w:hint="eastAsia"/>
        </w:rPr>
        <w:t>对命令格式的具体解释将分布在后面的各个小节中分别详细讲解。</w:t>
      </w:r>
    </w:p>
    <w:p w:rsidR="00241823" w:rsidRDefault="00241823" w:rsidP="00585D11">
      <w:pPr>
        <w:ind w:left="840"/>
      </w:pPr>
    </w:p>
    <w:p w:rsidR="00585D11" w:rsidRDefault="00585D11" w:rsidP="005563E0"/>
    <w:p w:rsidR="00585D11" w:rsidRDefault="00585D11" w:rsidP="005563E0"/>
    <w:p w:rsidR="00585D11" w:rsidRDefault="00585D11" w:rsidP="005563E0"/>
    <w:p w:rsidR="00585D11" w:rsidRDefault="00585D11" w:rsidP="005563E0"/>
    <w:p w:rsidR="00585D11" w:rsidRDefault="00585D11" w:rsidP="005563E0"/>
    <w:p w:rsidR="00585D11" w:rsidRDefault="00585D11" w:rsidP="005563E0"/>
    <w:p w:rsidR="00585D11" w:rsidRDefault="00585D11" w:rsidP="005563E0"/>
    <w:p w:rsidR="00585D11" w:rsidRDefault="00585D11" w:rsidP="005563E0"/>
    <w:p w:rsidR="00585D11" w:rsidRPr="00FE097D" w:rsidRDefault="00585D11" w:rsidP="005563E0"/>
    <w:p w:rsidR="00FE097D" w:rsidRDefault="00241823" w:rsidP="00FE097D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读取</w:t>
      </w:r>
      <w:r>
        <w:rPr>
          <w:rFonts w:hint="eastAsia"/>
        </w:rPr>
        <w:t>DI</w:t>
      </w:r>
      <w:r>
        <w:rPr>
          <w:rFonts w:hint="eastAsia"/>
        </w:rPr>
        <w:t>数据</w:t>
      </w:r>
      <w:r>
        <w:t>—</w:t>
      </w:r>
      <w:r>
        <w:rPr>
          <w:rFonts w:hint="eastAsia"/>
        </w:rPr>
        <w:t>01</w:t>
      </w:r>
      <w:r>
        <w:rPr>
          <w:rFonts w:hint="eastAsia"/>
        </w:rPr>
        <w:t>功能码</w:t>
      </w:r>
    </w:p>
    <w:p w:rsidR="00585D11" w:rsidRDefault="00585D11" w:rsidP="00585D11">
      <w:pPr>
        <w:pStyle w:val="af9"/>
        <w:numPr>
          <w:ilvl w:val="0"/>
          <w:numId w:val="6"/>
        </w:numPr>
        <w:ind w:firstLineChars="0"/>
      </w:pPr>
      <w:r>
        <w:rPr>
          <w:rFonts w:hint="eastAsia"/>
        </w:rPr>
        <w:t>Modbus</w:t>
      </w:r>
      <w:r>
        <w:rPr>
          <w:rFonts w:hint="eastAsia"/>
        </w:rPr>
        <w:t>发送</w:t>
      </w:r>
      <w:r>
        <w:rPr>
          <w:rFonts w:hint="eastAsia"/>
        </w:rPr>
        <w:t>01</w:t>
      </w:r>
      <w:r>
        <w:rPr>
          <w:rFonts w:hint="eastAsia"/>
        </w:rPr>
        <w:t>命令，向通讯管理机请求</w:t>
      </w:r>
      <w:r>
        <w:rPr>
          <w:rFonts w:hint="eastAsia"/>
        </w:rPr>
        <w:t>DI</w:t>
      </w:r>
      <w:r>
        <w:rPr>
          <w:rFonts w:hint="eastAsia"/>
        </w:rPr>
        <w:t>数据，命令格式如下：</w:t>
      </w:r>
    </w:p>
    <w:p w:rsidR="00585D11" w:rsidRPr="002678B4" w:rsidRDefault="00BD4310" w:rsidP="00585D11">
      <w:pPr>
        <w:rPr>
          <w:b/>
        </w:rPr>
      </w:pPr>
      <w:r w:rsidRPr="00BD4310">
        <w:rPr>
          <w:noProof/>
        </w:rPr>
        <w:pict>
          <v:rect id="_x0000_s1026" style="position:absolute;left:0;text-align:left;margin-left:109.35pt;margin-top:14.8pt;width:43.2pt;height:15.05pt;z-index:251658240" fillcolor="#c00000">
            <v:textbox>
              <w:txbxContent>
                <w:p w:rsidR="00EC203D" w:rsidRDefault="00EC203D"/>
              </w:txbxContent>
            </v:textbox>
          </v:rect>
        </w:pict>
      </w:r>
      <w:r w:rsidR="00585D11">
        <w:rPr>
          <w:rFonts w:hint="eastAsia"/>
        </w:rPr>
        <w:t xml:space="preserve">        </w:t>
      </w:r>
      <w:r w:rsidR="002678B4">
        <w:rPr>
          <w:rFonts w:hint="eastAsia"/>
        </w:rPr>
        <w:t xml:space="preserve">                     </w:t>
      </w:r>
      <w:r w:rsidR="002678B4" w:rsidRPr="002678B4">
        <w:rPr>
          <w:rFonts w:hint="eastAsia"/>
          <w:b/>
        </w:rPr>
        <w:t xml:space="preserve"> 16</w:t>
      </w:r>
      <w:r w:rsidR="002678B4" w:rsidRPr="002678B4">
        <w:rPr>
          <w:rFonts w:hint="eastAsia"/>
          <w:b/>
        </w:rPr>
        <w:t>进制</w:t>
      </w:r>
    </w:p>
    <w:p w:rsidR="00585D11" w:rsidRDefault="00BD4310" w:rsidP="00EC203D">
      <w:pPr>
        <w:ind w:leftChars="600" w:left="126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58" type="#_x0000_t87" style="position:absolute;left:0;text-align:left;margin-left:56.8pt;margin-top:7.85pt;width:7.15pt;height:82pt;z-index:251693056"/>
        </w:pict>
      </w:r>
      <w:r w:rsidR="004C0501">
        <w:rPr>
          <w:rFonts w:hint="eastAsia"/>
        </w:rPr>
        <w:t>第</w:t>
      </w:r>
      <w:r w:rsidR="00EC203D">
        <w:rPr>
          <w:rFonts w:hint="eastAsia"/>
        </w:rPr>
        <w:t>0</w:t>
      </w:r>
      <w:r w:rsidR="004C0501">
        <w:rPr>
          <w:rFonts w:hint="eastAsia"/>
        </w:rPr>
        <w:t>字节</w:t>
      </w:r>
      <w:r w:rsidR="00EC203D">
        <w:rPr>
          <w:rFonts w:hint="eastAsia"/>
        </w:rPr>
        <w:t xml:space="preserve">          00</w:t>
      </w:r>
    </w:p>
    <w:p w:rsidR="004C0501" w:rsidRDefault="00BD4310" w:rsidP="00EC203D">
      <w:pPr>
        <w:ind w:leftChars="600" w:left="1260"/>
      </w:pPr>
      <w:r>
        <w:rPr>
          <w:noProof/>
        </w:rPr>
        <w:pict>
          <v:rect id="_x0000_s1027" style="position:absolute;left:0;text-align:left;margin-left:109.35pt;margin-top:-.45pt;width:43.2pt;height:22.6pt;z-index:251659264" fillcolor="#c00000"/>
        </w:pict>
      </w:r>
      <w:r w:rsidR="004C0501">
        <w:rPr>
          <w:rFonts w:hint="eastAsia"/>
        </w:rPr>
        <w:t>第</w:t>
      </w:r>
      <w:r w:rsidR="00EC203D">
        <w:rPr>
          <w:rFonts w:hint="eastAsia"/>
        </w:rPr>
        <w:t>1</w:t>
      </w:r>
      <w:r w:rsidR="004C0501">
        <w:rPr>
          <w:rFonts w:hint="eastAsia"/>
        </w:rPr>
        <w:t>字节</w:t>
      </w:r>
      <w:r w:rsidR="00EC203D">
        <w:rPr>
          <w:rFonts w:hint="eastAsia"/>
        </w:rPr>
        <w:t xml:space="preserve">          00</w:t>
      </w:r>
    </w:p>
    <w:p w:rsidR="004C0501" w:rsidRDefault="00BD4310" w:rsidP="00EC203D">
      <w:pPr>
        <w:ind w:leftChars="600" w:left="1260"/>
      </w:pPr>
      <w:r>
        <w:rPr>
          <w:noProof/>
        </w:rPr>
        <w:pict>
          <v:rect id="_x0000_s1046" style="position:absolute;left:0;text-align:left;margin-left:109.35pt;margin-top:93.15pt;width:43.2pt;height:15.05pt;z-index:251682816" fillcolor="#00b0f0"/>
        </w:pict>
      </w:r>
      <w:r>
        <w:rPr>
          <w:noProof/>
        </w:rPr>
        <w:pict>
          <v:rect id="_x0000_s1047" style="position:absolute;left:0;text-align:left;margin-left:109.35pt;margin-top:108.75pt;width:43.2pt;height:15.05pt;z-index:251684864" fillcolor="#00b0f0"/>
        </w:pict>
      </w:r>
      <w:r>
        <w:rPr>
          <w:noProof/>
        </w:rPr>
        <w:pict>
          <v:rect id="_x0000_s1039" style="position:absolute;left:0;text-align:left;margin-left:109.35pt;margin-top:-.45pt;width:43.2pt;height:15.05pt;z-index:251670528" fillcolor="#c00000"/>
        </w:pict>
      </w:r>
      <w:r>
        <w:rPr>
          <w:noProof/>
        </w:rPr>
        <w:pict>
          <v:rect id="_x0000_s1040" style="position:absolute;left:0;text-align:left;margin-left:109.35pt;margin-top:15.15pt;width:43.2pt;height:15.05pt;z-index:251672576" fillcolor="#c00000"/>
        </w:pict>
      </w:r>
      <w:r>
        <w:rPr>
          <w:noProof/>
        </w:rPr>
        <w:pict>
          <v:rect id="_x0000_s1042" style="position:absolute;left:0;text-align:left;margin-left:109.35pt;margin-top:46.35pt;width:43.2pt;height:15.05pt;z-index:251676672" fillcolor="#c00000"/>
        </w:pict>
      </w:r>
      <w:r>
        <w:rPr>
          <w:noProof/>
        </w:rPr>
        <w:pict>
          <v:rect id="_x0000_s1048" style="position:absolute;left:0;text-align:left;margin-left:109.35pt;margin-top:124.7pt;width:43.2pt;height:15.05pt;z-index:251686912" fillcolor="#e5b8b7 [1301]"/>
        </w:pict>
      </w:r>
      <w:r>
        <w:rPr>
          <w:noProof/>
        </w:rPr>
        <w:pict>
          <v:rect id="_x0000_s1044" style="position:absolute;left:0;text-align:left;margin-left:109.35pt;margin-top:77.55pt;width:43.2pt;height:15.05pt;z-index:251680768"/>
        </w:pict>
      </w:r>
      <w:r>
        <w:rPr>
          <w:noProof/>
        </w:rPr>
        <w:pict>
          <v:rect id="_x0000_s1053" style="position:absolute;left:0;text-align:left;margin-left:-41.5pt;margin-top:5.45pt;width:94.55pt;height:20.05pt;z-index:251687936" fillcolor="#c00000">
            <v:textbox style="mso-next-textbox:#_x0000_s1053">
              <w:txbxContent>
                <w:p w:rsidR="00EC203D" w:rsidRPr="00EB6117" w:rsidRDefault="00EC203D">
                  <w:pPr>
                    <w:rPr>
                      <w:sz w:val="15"/>
                      <w:szCs w:val="15"/>
                    </w:rPr>
                  </w:pPr>
                  <w:r w:rsidRPr="00EB6117">
                    <w:rPr>
                      <w:rFonts w:hint="eastAsia"/>
                      <w:sz w:val="15"/>
                      <w:szCs w:val="15"/>
                    </w:rPr>
                    <w:t>TC</w:t>
                  </w:r>
                  <w:r w:rsidR="001F3E86">
                    <w:rPr>
                      <w:rFonts w:hint="eastAsia"/>
                      <w:sz w:val="15"/>
                      <w:szCs w:val="15"/>
                    </w:rPr>
                    <w:t>P</w:t>
                  </w:r>
                  <w:r w:rsidRPr="00EB6117">
                    <w:rPr>
                      <w:rFonts w:hint="eastAsia"/>
                      <w:sz w:val="15"/>
                      <w:szCs w:val="15"/>
                    </w:rPr>
                    <w:t>包头</w:t>
                  </w:r>
                  <w:r w:rsidR="00EB6117" w:rsidRPr="00EB6117">
                    <w:rPr>
                      <w:rFonts w:hint="eastAsia"/>
                      <w:sz w:val="15"/>
                      <w:szCs w:val="15"/>
                    </w:rPr>
                    <w:t>，占</w:t>
                  </w:r>
                  <w:r w:rsidR="00EB6117" w:rsidRPr="00EB6117">
                    <w:rPr>
                      <w:rFonts w:hint="eastAsia"/>
                      <w:sz w:val="15"/>
                      <w:szCs w:val="15"/>
                    </w:rPr>
                    <w:t>6</w:t>
                  </w:r>
                  <w:r w:rsidR="00EB6117" w:rsidRPr="00EB6117">
                    <w:rPr>
                      <w:rFonts w:hint="eastAsia"/>
                      <w:sz w:val="15"/>
                      <w:szCs w:val="15"/>
                    </w:rPr>
                    <w:t>个字节</w:t>
                  </w:r>
                </w:p>
                <w:p w:rsidR="00EC203D" w:rsidRDefault="00EC203D"/>
              </w:txbxContent>
            </v:textbox>
          </v:rect>
        </w:pict>
      </w:r>
      <w:r w:rsidR="004C0501">
        <w:rPr>
          <w:rFonts w:hint="eastAsia"/>
        </w:rPr>
        <w:t>第</w:t>
      </w:r>
      <w:r w:rsidR="00EC203D">
        <w:rPr>
          <w:rFonts w:hint="eastAsia"/>
        </w:rPr>
        <w:t>2</w:t>
      </w:r>
      <w:r w:rsidR="004C0501">
        <w:rPr>
          <w:rFonts w:hint="eastAsia"/>
        </w:rPr>
        <w:t>字节</w:t>
      </w:r>
      <w:r w:rsidR="00EC203D">
        <w:rPr>
          <w:rFonts w:hint="eastAsia"/>
        </w:rPr>
        <w:t xml:space="preserve">          00</w:t>
      </w:r>
    </w:p>
    <w:p w:rsidR="004C0501" w:rsidRDefault="00BD4310" w:rsidP="00EC203D">
      <w:pPr>
        <w:ind w:leftChars="600" w:left="1260"/>
      </w:pPr>
      <w:r>
        <w:rPr>
          <w:noProof/>
        </w:rPr>
        <w:pict>
          <v:rect id="_x0000_s1041" style="position:absolute;left:0;text-align:left;margin-left:109.35pt;margin-top:15.15pt;width:43.2pt;height:15.05pt;z-index:251674624" fillcolor="#c00000"/>
        </w:pict>
      </w:r>
      <w:r w:rsidR="004C0501">
        <w:rPr>
          <w:rFonts w:hint="eastAsia"/>
        </w:rPr>
        <w:t>第</w:t>
      </w:r>
      <w:r w:rsidR="00EC203D">
        <w:rPr>
          <w:rFonts w:hint="eastAsia"/>
        </w:rPr>
        <w:t>3</w:t>
      </w:r>
      <w:r w:rsidR="004C0501">
        <w:rPr>
          <w:rFonts w:hint="eastAsia"/>
        </w:rPr>
        <w:t>字节</w:t>
      </w:r>
      <w:r w:rsidR="00EC203D">
        <w:rPr>
          <w:rFonts w:hint="eastAsia"/>
        </w:rPr>
        <w:t xml:space="preserve">          00</w:t>
      </w:r>
    </w:p>
    <w:p w:rsidR="004C0501" w:rsidRDefault="00BD4310" w:rsidP="00EC203D">
      <w:pPr>
        <w:ind w:leftChars="600" w:left="1260"/>
      </w:pPr>
      <w:r>
        <w:rPr>
          <w:noProof/>
        </w:rPr>
        <w:pict>
          <v:rect id="_x0000_s1057" style="position:absolute;left:0;text-align:left;margin-left:184.2pt;margin-top:6.6pt;width:250.15pt;height:20.85pt;z-index:251692032" fillcolor="#c00000">
            <v:textbox style="mso-next-textbox:#_x0000_s1057">
              <w:txbxContent>
                <w:p w:rsidR="00EC203D" w:rsidRPr="00EB6117" w:rsidRDefault="00EB6117">
                  <w:pPr>
                    <w:rPr>
                      <w:sz w:val="15"/>
                      <w:szCs w:val="15"/>
                    </w:rPr>
                  </w:pPr>
                  <w:r w:rsidRPr="00EB6117">
                    <w:rPr>
                      <w:rFonts w:hint="eastAsia"/>
                      <w:sz w:val="15"/>
                      <w:szCs w:val="15"/>
                    </w:rPr>
                    <w:t>这</w:t>
                  </w:r>
                  <w:r w:rsidRPr="00EB6117">
                    <w:rPr>
                      <w:rFonts w:hint="eastAsia"/>
                      <w:sz w:val="15"/>
                      <w:szCs w:val="15"/>
                    </w:rPr>
                    <w:t>2</w:t>
                  </w:r>
                  <w:r w:rsidRPr="00EB6117">
                    <w:rPr>
                      <w:rFonts w:hint="eastAsia"/>
                      <w:sz w:val="15"/>
                      <w:szCs w:val="15"/>
                    </w:rPr>
                    <w:t>个字节表示除</w:t>
                  </w:r>
                  <w:r w:rsidRPr="00EB6117">
                    <w:rPr>
                      <w:rFonts w:hint="eastAsia"/>
                      <w:sz w:val="15"/>
                      <w:szCs w:val="15"/>
                    </w:rPr>
                    <w:t>TCP</w:t>
                  </w:r>
                  <w:r w:rsidRPr="00EB6117">
                    <w:rPr>
                      <w:rFonts w:hint="eastAsia"/>
                      <w:sz w:val="15"/>
                      <w:szCs w:val="15"/>
                    </w:rPr>
                    <w:t>包头剩下的字节数，根据本人的理解，其值为</w:t>
                  </w:r>
                  <w:r w:rsidRPr="00EB6117">
                    <w:rPr>
                      <w:rFonts w:hint="eastAsia"/>
                      <w:sz w:val="15"/>
                      <w:szCs w:val="15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4" type="#_x0000_t88" style="position:absolute;left:0;text-align:left;margin-left:175.15pt;margin-top:9.3pt;width:3.75pt;height:18.15pt;z-index:251688960"/>
        </w:pict>
      </w:r>
      <w:r w:rsidR="004C0501">
        <w:rPr>
          <w:rFonts w:hint="eastAsia"/>
        </w:rPr>
        <w:t>第</w:t>
      </w:r>
      <w:r w:rsidR="00EC203D">
        <w:rPr>
          <w:rFonts w:hint="eastAsia"/>
        </w:rPr>
        <w:t>4</w:t>
      </w:r>
      <w:r w:rsidR="004C0501">
        <w:rPr>
          <w:rFonts w:hint="eastAsia"/>
        </w:rPr>
        <w:t>字节</w:t>
      </w:r>
      <w:r w:rsidR="00EC203D">
        <w:rPr>
          <w:rFonts w:hint="eastAsia"/>
        </w:rPr>
        <w:t xml:space="preserve">          00</w:t>
      </w:r>
    </w:p>
    <w:p w:rsidR="004C0501" w:rsidRDefault="00BD4310" w:rsidP="00EC203D">
      <w:pPr>
        <w:ind w:leftChars="600" w:left="1260"/>
      </w:pPr>
      <w:r>
        <w:rPr>
          <w:noProof/>
        </w:rPr>
        <w:pict>
          <v:rect id="_x0000_s1043" style="position:absolute;left:0;text-align:left;margin-left:109.35pt;margin-top:15.15pt;width:43.2pt;height:15.05pt;z-index:251678720" fillcolor="#ffc000"/>
        </w:pict>
      </w:r>
      <w:r w:rsidR="004C0501">
        <w:rPr>
          <w:rFonts w:hint="eastAsia"/>
        </w:rPr>
        <w:t>第</w:t>
      </w:r>
      <w:r w:rsidR="00EC203D">
        <w:rPr>
          <w:rFonts w:hint="eastAsia"/>
        </w:rPr>
        <w:t>5</w:t>
      </w:r>
      <w:r w:rsidR="004C0501">
        <w:rPr>
          <w:rFonts w:hint="eastAsia"/>
        </w:rPr>
        <w:t>字节</w:t>
      </w:r>
      <w:r w:rsidR="00EC203D">
        <w:rPr>
          <w:rFonts w:hint="eastAsia"/>
        </w:rPr>
        <w:t xml:space="preserve">          06</w:t>
      </w:r>
    </w:p>
    <w:p w:rsidR="004C0501" w:rsidRDefault="00BD4310" w:rsidP="00EC203D">
      <w:pPr>
        <w:ind w:leftChars="600" w:left="1260"/>
      </w:pPr>
      <w:r>
        <w:rPr>
          <w:noProof/>
        </w:rPr>
        <w:pict>
          <v:rect id="_x0000_s1059" style="position:absolute;left:0;text-align:left;margin-left:184.2pt;margin-top:-.1pt;width:250.15pt;height:18.9pt;z-index:251694080" fillcolor="#ffc000">
            <v:textbox style="mso-next-textbox:#_x0000_s1059">
              <w:txbxContent>
                <w:p w:rsidR="00816E6A" w:rsidRPr="00EB6117" w:rsidRDefault="00816E6A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开始地址</w:t>
                  </w:r>
                  <w:r w:rsidR="001366E7">
                    <w:rPr>
                      <w:rFonts w:hint="eastAsia"/>
                      <w:sz w:val="15"/>
                      <w:szCs w:val="15"/>
                    </w:rPr>
                    <w:t>，取值范围</w:t>
                  </w:r>
                  <w:r w:rsidR="001366E7">
                    <w:rPr>
                      <w:rFonts w:hint="eastAsia"/>
                      <w:sz w:val="15"/>
                      <w:szCs w:val="15"/>
                    </w:rPr>
                    <w:t>0-9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170.75pt;margin-top:8.15pt;width:17.55pt;height:0;z-index:251695104" o:connectortype="straight">
            <v:stroke endarrow="block"/>
          </v:shape>
        </w:pict>
      </w:r>
      <w:r w:rsidR="004C0501">
        <w:rPr>
          <w:rFonts w:hint="eastAsia"/>
        </w:rPr>
        <w:t>第</w:t>
      </w:r>
      <w:r w:rsidR="00EC203D">
        <w:rPr>
          <w:rFonts w:hint="eastAsia"/>
        </w:rPr>
        <w:t>6</w:t>
      </w:r>
      <w:r w:rsidR="004C0501">
        <w:rPr>
          <w:rFonts w:hint="eastAsia"/>
        </w:rPr>
        <w:t>字节</w:t>
      </w:r>
      <w:r w:rsidR="00A925D8">
        <w:rPr>
          <w:rFonts w:hint="eastAsia"/>
        </w:rPr>
        <w:t xml:space="preserve">          00  </w:t>
      </w:r>
    </w:p>
    <w:p w:rsidR="004C0501" w:rsidRDefault="00BD4310" w:rsidP="00EC203D">
      <w:pPr>
        <w:ind w:leftChars="600" w:left="1260"/>
      </w:pPr>
      <w:r>
        <w:rPr>
          <w:noProof/>
        </w:rPr>
        <w:pict>
          <v:rect id="_x0000_s1061" style="position:absolute;left:0;text-align:left;margin-left:184.2pt;margin-top:3.2pt;width:250.15pt;height:18.95pt;z-index:251696128">
            <v:textbox style="mso-next-textbox:#_x0000_s1061">
              <w:txbxContent>
                <w:p w:rsidR="00816E6A" w:rsidRPr="00EB6117" w:rsidRDefault="00816E6A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01</w:t>
                  </w:r>
                  <w:r>
                    <w:rPr>
                      <w:rFonts w:hint="eastAsia"/>
                      <w:sz w:val="15"/>
                      <w:szCs w:val="15"/>
                    </w:rPr>
                    <w:t>功能码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2" type="#_x0000_t32" style="position:absolute;left:0;text-align:left;margin-left:169.6pt;margin-top:10.1pt;width:17.55pt;height:.05pt;z-index:251697152" o:connectortype="straight">
            <v:stroke endarrow="block"/>
          </v:shape>
        </w:pict>
      </w:r>
      <w:r w:rsidR="004C0501">
        <w:rPr>
          <w:rFonts w:hint="eastAsia"/>
        </w:rPr>
        <w:t>第</w:t>
      </w:r>
      <w:r w:rsidR="00EC203D">
        <w:rPr>
          <w:rFonts w:hint="eastAsia"/>
        </w:rPr>
        <w:t>7</w:t>
      </w:r>
      <w:r w:rsidR="004C0501">
        <w:rPr>
          <w:rFonts w:hint="eastAsia"/>
        </w:rPr>
        <w:t>字节</w:t>
      </w:r>
      <w:r w:rsidR="00816E6A">
        <w:rPr>
          <w:rFonts w:hint="eastAsia"/>
        </w:rPr>
        <w:t xml:space="preserve">          01</w:t>
      </w:r>
    </w:p>
    <w:p w:rsidR="004C0501" w:rsidRDefault="00BD4310" w:rsidP="00EC203D">
      <w:pPr>
        <w:ind w:leftChars="600" w:left="1260"/>
      </w:pPr>
      <w:r>
        <w:rPr>
          <w:noProof/>
        </w:rPr>
        <w:pict>
          <v:shape id="_x0000_s1064" type="#_x0000_t88" style="position:absolute;left:0;text-align:left;margin-left:173.8pt;margin-top:6.55pt;width:3.75pt;height:18.15pt;z-index:251698176"/>
        </w:pict>
      </w:r>
      <w:r>
        <w:rPr>
          <w:noProof/>
        </w:rPr>
        <w:pict>
          <v:rect id="_x0000_s1065" style="position:absolute;left:0;text-align:left;margin-left:184.2pt;margin-top:6.55pt;width:250.15pt;height:18.6pt;z-index:251699200" fillcolor="#00b0f0">
            <v:textbox style="mso-next-textbox:#_x0000_s1065">
              <w:txbxContent>
                <w:p w:rsidR="00816E6A" w:rsidRDefault="00816E6A">
                  <w:r>
                    <w:rPr>
                      <w:rFonts w:hint="eastAsia"/>
                      <w:sz w:val="15"/>
                      <w:szCs w:val="15"/>
                    </w:rPr>
                    <w:t>起始寄存器地址，这里的</w:t>
                  </w:r>
                  <w:r w:rsidR="007A34E8">
                    <w:rPr>
                      <w:rFonts w:hint="eastAsia"/>
                      <w:sz w:val="15"/>
                      <w:szCs w:val="15"/>
                    </w:rPr>
                    <w:t xml:space="preserve">0000 </w:t>
                  </w:r>
                  <w:r>
                    <w:rPr>
                      <w:rFonts w:hint="eastAsia"/>
                      <w:sz w:val="15"/>
                      <w:szCs w:val="15"/>
                    </w:rPr>
                    <w:t>0004</w:t>
                  </w:r>
                  <w:r>
                    <w:rPr>
                      <w:rFonts w:hint="eastAsia"/>
                      <w:sz w:val="15"/>
                      <w:szCs w:val="15"/>
                    </w:rPr>
                    <w:t>，表示从第</w:t>
                  </w:r>
                  <w:r>
                    <w:rPr>
                      <w:rFonts w:hint="eastAsia"/>
                      <w:sz w:val="15"/>
                      <w:szCs w:val="15"/>
                    </w:rPr>
                    <w:t>4</w:t>
                  </w:r>
                  <w:r>
                    <w:rPr>
                      <w:rFonts w:hint="eastAsia"/>
                      <w:sz w:val="15"/>
                      <w:szCs w:val="15"/>
                    </w:rPr>
                    <w:t>号寄存器开始读取</w:t>
                  </w:r>
                  <w:r>
                    <w:rPr>
                      <w:rFonts w:hint="eastAsia"/>
                      <w:sz w:val="15"/>
                      <w:szCs w:val="15"/>
                    </w:rPr>
                    <w:t>DI</w:t>
                  </w:r>
                  <w:r>
                    <w:rPr>
                      <w:rFonts w:hint="eastAsia"/>
                      <w:sz w:val="15"/>
                      <w:szCs w:val="15"/>
                    </w:rPr>
                    <w:t>数据</w:t>
                  </w:r>
                </w:p>
              </w:txbxContent>
            </v:textbox>
          </v:rect>
        </w:pict>
      </w:r>
      <w:r w:rsidR="004C0501">
        <w:rPr>
          <w:rFonts w:hint="eastAsia"/>
        </w:rPr>
        <w:t>第</w:t>
      </w:r>
      <w:r w:rsidR="00EC203D">
        <w:rPr>
          <w:rFonts w:hint="eastAsia"/>
        </w:rPr>
        <w:t>8</w:t>
      </w:r>
      <w:r w:rsidR="004C0501">
        <w:rPr>
          <w:rFonts w:hint="eastAsia"/>
        </w:rPr>
        <w:t>字节</w:t>
      </w:r>
      <w:r w:rsidR="00816E6A">
        <w:rPr>
          <w:rFonts w:hint="eastAsia"/>
        </w:rPr>
        <w:t xml:space="preserve">          00</w:t>
      </w:r>
    </w:p>
    <w:p w:rsidR="004C0501" w:rsidRDefault="004C0501" w:rsidP="00EC203D">
      <w:pPr>
        <w:ind w:leftChars="600" w:left="1260"/>
      </w:pPr>
      <w:r>
        <w:rPr>
          <w:rFonts w:hint="eastAsia"/>
        </w:rPr>
        <w:t>第</w:t>
      </w:r>
      <w:r w:rsidR="00EC203D">
        <w:rPr>
          <w:rFonts w:hint="eastAsia"/>
        </w:rPr>
        <w:t>9</w:t>
      </w:r>
      <w:r>
        <w:rPr>
          <w:rFonts w:hint="eastAsia"/>
        </w:rPr>
        <w:t>字节</w:t>
      </w:r>
      <w:r w:rsidR="00816E6A">
        <w:rPr>
          <w:rFonts w:hint="eastAsia"/>
        </w:rPr>
        <w:t xml:space="preserve">          04</w:t>
      </w:r>
    </w:p>
    <w:p w:rsidR="004C0501" w:rsidRDefault="005B64A1" w:rsidP="00EC203D">
      <w:pPr>
        <w:ind w:leftChars="600" w:left="1260"/>
      </w:pPr>
      <w:r>
        <w:rPr>
          <w:noProof/>
        </w:rPr>
        <w:pict>
          <v:rect id="_x0000_s1066" style="position:absolute;left:0;text-align:left;margin-left:187.15pt;margin-top:7.3pt;width:250.15pt;height:23.6pt;z-index:251700224" fillcolor="#e5b8b7 [1301]">
            <v:textbox style="mso-next-textbox:#_x0000_s1066">
              <w:txbxContent>
                <w:p w:rsidR="00816E6A" w:rsidRDefault="00816E6A">
                  <w:r>
                    <w:rPr>
                      <w:rFonts w:hint="eastAsia"/>
                      <w:sz w:val="15"/>
                      <w:szCs w:val="15"/>
                    </w:rPr>
                    <w:t>读取的寄存器个数</w:t>
                  </w:r>
                  <w:r w:rsidR="001F3E86">
                    <w:rPr>
                      <w:rFonts w:hint="eastAsia"/>
                      <w:sz w:val="15"/>
                      <w:szCs w:val="15"/>
                    </w:rPr>
                    <w:t>，这里的</w:t>
                  </w:r>
                  <w:r w:rsidR="00AA1C29">
                    <w:rPr>
                      <w:rFonts w:hint="eastAsia"/>
                      <w:sz w:val="15"/>
                      <w:szCs w:val="15"/>
                    </w:rPr>
                    <w:t xml:space="preserve">0000 </w:t>
                  </w:r>
                  <w:r w:rsidR="001F3E86">
                    <w:rPr>
                      <w:rFonts w:hint="eastAsia"/>
                      <w:sz w:val="15"/>
                      <w:szCs w:val="15"/>
                    </w:rPr>
                    <w:t>00</w:t>
                  </w:r>
                  <w:r w:rsidR="0093174D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="001F3E86">
                    <w:rPr>
                      <w:rFonts w:hint="eastAsia"/>
                      <w:sz w:val="15"/>
                      <w:szCs w:val="15"/>
                    </w:rPr>
                    <w:t>表示读取</w:t>
                  </w:r>
                  <w:r w:rsidR="0093174D">
                    <w:rPr>
                      <w:rFonts w:hint="eastAsia"/>
                      <w:sz w:val="15"/>
                      <w:szCs w:val="15"/>
                    </w:rPr>
                    <w:t>2</w:t>
                  </w:r>
                  <w:r w:rsidR="001F3E86">
                    <w:rPr>
                      <w:rFonts w:hint="eastAsia"/>
                      <w:sz w:val="15"/>
                      <w:szCs w:val="15"/>
                    </w:rPr>
                    <w:t>个寄存器</w:t>
                  </w:r>
                </w:p>
              </w:txbxContent>
            </v:textbox>
          </v:rect>
        </w:pict>
      </w:r>
      <w:r w:rsidR="00BD4310">
        <w:rPr>
          <w:noProof/>
        </w:rPr>
        <w:pict>
          <v:shape id="_x0000_s1067" type="#_x0000_t88" style="position:absolute;left:0;text-align:left;margin-left:176.25pt;margin-top:6.55pt;width:3.75pt;height:18.15pt;z-index:251701248"/>
        </w:pict>
      </w:r>
      <w:r w:rsidR="004C0501">
        <w:rPr>
          <w:rFonts w:hint="eastAsia"/>
        </w:rPr>
        <w:t>第</w:t>
      </w:r>
      <w:r w:rsidR="00EC203D">
        <w:rPr>
          <w:rFonts w:hint="eastAsia"/>
        </w:rPr>
        <w:t>10</w:t>
      </w:r>
      <w:r w:rsidR="004C0501">
        <w:rPr>
          <w:rFonts w:hint="eastAsia"/>
        </w:rPr>
        <w:t>字节</w:t>
      </w:r>
      <w:r w:rsidR="00816E6A">
        <w:rPr>
          <w:rFonts w:hint="eastAsia"/>
        </w:rPr>
        <w:t xml:space="preserve">         00      </w:t>
      </w:r>
    </w:p>
    <w:p w:rsidR="00EC203D" w:rsidRDefault="00BD4310" w:rsidP="00EC203D">
      <w:pPr>
        <w:ind w:leftChars="600" w:left="1260"/>
      </w:pPr>
      <w:r>
        <w:rPr>
          <w:noProof/>
        </w:rPr>
        <w:pict>
          <v:rect id="_x0000_s1055" style="position:absolute;left:0;text-align:left;margin-left:109.35pt;margin-top:.25pt;width:43.2pt;height:15.05pt;z-index:251689984" fillcolor="#e5b8b7 [1301]"/>
        </w:pict>
      </w:r>
      <w:r w:rsidR="00EC203D">
        <w:rPr>
          <w:rFonts w:hint="eastAsia"/>
        </w:rPr>
        <w:t>第</w:t>
      </w:r>
      <w:r w:rsidR="00EC203D">
        <w:rPr>
          <w:rFonts w:hint="eastAsia"/>
        </w:rPr>
        <w:t>11</w:t>
      </w:r>
      <w:r w:rsidR="00EC203D">
        <w:rPr>
          <w:rFonts w:hint="eastAsia"/>
        </w:rPr>
        <w:t>字节</w:t>
      </w:r>
      <w:r w:rsidR="00816E6A">
        <w:rPr>
          <w:rFonts w:hint="eastAsia"/>
        </w:rPr>
        <w:t xml:space="preserve">   </w:t>
      </w:r>
      <w:r w:rsidR="0093174D">
        <w:rPr>
          <w:rFonts w:hint="eastAsia"/>
        </w:rPr>
        <w:t xml:space="preserve">      10</w:t>
      </w:r>
    </w:p>
    <w:p w:rsidR="00585D11" w:rsidRPr="00EC203D" w:rsidRDefault="00585D11" w:rsidP="00585D11"/>
    <w:p w:rsidR="00903468" w:rsidRPr="00903468" w:rsidRDefault="004B1477" w:rsidP="004B1477">
      <w:pPr>
        <w:rPr>
          <w:rFonts w:ascii="华文楷体" w:eastAsia="华文楷体" w:hAnsi="华文楷体"/>
          <w:b/>
        </w:rPr>
      </w:pPr>
      <w:r w:rsidRPr="00903468">
        <w:rPr>
          <w:rFonts w:ascii="华文楷体" w:eastAsia="华文楷体" w:hAnsi="华文楷体" w:hint="eastAsia"/>
          <w:b/>
        </w:rPr>
        <w:t>特别提醒：</w:t>
      </w:r>
    </w:p>
    <w:p w:rsidR="004B1477" w:rsidRPr="00903468" w:rsidRDefault="004B1477" w:rsidP="004B1477">
      <w:pPr>
        <w:rPr>
          <w:rFonts w:ascii="华文楷体" w:eastAsia="华文楷体" w:hAnsi="华文楷体"/>
          <w:sz w:val="15"/>
          <w:szCs w:val="15"/>
        </w:rPr>
      </w:pPr>
      <w:r w:rsidRPr="00903468">
        <w:rPr>
          <w:rFonts w:ascii="华文楷体" w:eastAsia="华文楷体" w:hAnsi="华文楷体" w:hint="eastAsia"/>
          <w:szCs w:val="21"/>
        </w:rPr>
        <w:t>“这2个字节表示除TCP包头剩下的字节数，根据本人的理解，其值为6”，之所以这么说，是因为请求数据包的长度必须是12个字节，否则通讯管理机返回错误的数据，但是本人向通许管理机发送了13</w:t>
      </w:r>
      <w:r w:rsidR="00903468">
        <w:rPr>
          <w:rFonts w:ascii="华文楷体" w:eastAsia="华文楷体" w:hAnsi="华文楷体" w:hint="eastAsia"/>
          <w:szCs w:val="21"/>
        </w:rPr>
        <w:t>个</w:t>
      </w:r>
      <w:r w:rsidRPr="00903468">
        <w:rPr>
          <w:rFonts w:ascii="华文楷体" w:eastAsia="华文楷体" w:hAnsi="华文楷体" w:hint="eastAsia"/>
          <w:szCs w:val="21"/>
        </w:rPr>
        <w:t>字节的请求命名，结果返回错误的数据，</w:t>
      </w:r>
      <w:r w:rsidR="00903468">
        <w:rPr>
          <w:rFonts w:ascii="华文楷体" w:eastAsia="华文楷体" w:hAnsi="华文楷体" w:hint="eastAsia"/>
          <w:szCs w:val="21"/>
        </w:rPr>
        <w:t>很难排查，折腾了很久，</w:t>
      </w:r>
      <w:r w:rsidRPr="00903468">
        <w:rPr>
          <w:rFonts w:ascii="华文楷体" w:eastAsia="华文楷体" w:hAnsi="华文楷体" w:hint="eastAsia"/>
          <w:szCs w:val="21"/>
        </w:rPr>
        <w:t>深受其苦。</w:t>
      </w:r>
    </w:p>
    <w:p w:rsidR="00585D11" w:rsidRDefault="001F3E86" w:rsidP="00585D11">
      <w:r>
        <w:rPr>
          <w:rFonts w:hint="eastAsia"/>
        </w:rPr>
        <w:t xml:space="preserve">     </w:t>
      </w:r>
    </w:p>
    <w:p w:rsidR="001F3E86" w:rsidRDefault="002A55B8" w:rsidP="002A55B8">
      <w:pPr>
        <w:pStyle w:val="af9"/>
        <w:numPr>
          <w:ilvl w:val="0"/>
          <w:numId w:val="6"/>
        </w:numPr>
        <w:ind w:firstLineChars="0"/>
      </w:pPr>
      <w:r>
        <w:rPr>
          <w:rFonts w:hint="eastAsia"/>
        </w:rPr>
        <w:t>通讯管理机返回</w:t>
      </w:r>
      <w:r>
        <w:rPr>
          <w:rFonts w:hint="eastAsia"/>
        </w:rPr>
        <w:t>DI</w:t>
      </w:r>
      <w:r>
        <w:rPr>
          <w:rFonts w:hint="eastAsia"/>
        </w:rPr>
        <w:t>数据格式：</w:t>
      </w:r>
    </w:p>
    <w:p w:rsidR="002A55B8" w:rsidRDefault="002A55B8" w:rsidP="002A55B8">
      <w:r>
        <w:rPr>
          <w:rFonts w:hint="eastAsia"/>
        </w:rPr>
        <w:t>必须铭记</w:t>
      </w:r>
      <w:r w:rsidR="001366E7">
        <w:rPr>
          <w:rFonts w:hint="eastAsia"/>
        </w:rPr>
        <w:t>通讯管理机返回</w:t>
      </w:r>
      <w:r w:rsidR="001366E7">
        <w:rPr>
          <w:rFonts w:hint="eastAsia"/>
        </w:rPr>
        <w:t>DI</w:t>
      </w:r>
      <w:r>
        <w:rPr>
          <w:rFonts w:hint="eastAsia"/>
        </w:rPr>
        <w:t>数据格式：</w:t>
      </w:r>
    </w:p>
    <w:p w:rsidR="002A55B8" w:rsidRDefault="002A55B8" w:rsidP="002A55B8">
      <w:pPr>
        <w:pStyle w:val="af9"/>
        <w:numPr>
          <w:ilvl w:val="0"/>
          <w:numId w:val="7"/>
        </w:numPr>
        <w:ind w:firstLineChars="0"/>
      </w:pPr>
      <w:r>
        <w:rPr>
          <w:rFonts w:hint="eastAsia"/>
        </w:rPr>
        <w:t>返回的</w:t>
      </w:r>
      <w:r>
        <w:rPr>
          <w:rFonts w:hint="eastAsia"/>
        </w:rPr>
        <w:t>DI</w:t>
      </w:r>
      <w:r>
        <w:rPr>
          <w:rFonts w:hint="eastAsia"/>
        </w:rPr>
        <w:t>字节流数据中，</w:t>
      </w:r>
      <w:r>
        <w:rPr>
          <w:rFonts w:hint="eastAsia"/>
        </w:rPr>
        <w:t>1</w:t>
      </w:r>
      <w:r>
        <w:rPr>
          <w:rFonts w:hint="eastAsia"/>
        </w:rPr>
        <w:t>位（</w:t>
      </w:r>
      <w:r>
        <w:rPr>
          <w:rFonts w:hint="eastAsia"/>
        </w:rPr>
        <w:t>bit</w:t>
      </w:r>
      <w:r>
        <w:rPr>
          <w:rFonts w:hint="eastAsia"/>
        </w:rPr>
        <w:t>）表示一个寄存器的值</w:t>
      </w:r>
      <w:r w:rsidR="001366E7">
        <w:rPr>
          <w:rFonts w:hint="eastAsia"/>
        </w:rPr>
        <w:t>；</w:t>
      </w:r>
    </w:p>
    <w:p w:rsidR="002A55B8" w:rsidRDefault="00836E50" w:rsidP="002A55B8">
      <w:pPr>
        <w:pStyle w:val="af9"/>
        <w:numPr>
          <w:ilvl w:val="0"/>
          <w:numId w:val="7"/>
        </w:numPr>
        <w:ind w:firstLineChars="0"/>
      </w:pPr>
      <w:r>
        <w:rPr>
          <w:rFonts w:hint="eastAsia"/>
        </w:rPr>
        <w:t>返回的每个字节的从低位开始表示寄存器的值</w:t>
      </w:r>
      <w:r w:rsidR="00202864">
        <w:rPr>
          <w:rFonts w:hint="eastAsia"/>
        </w:rPr>
        <w:t>；</w:t>
      </w:r>
    </w:p>
    <w:p w:rsidR="002A55B8" w:rsidRDefault="002A55B8" w:rsidP="002A55B8">
      <w:pPr>
        <w:pStyle w:val="af9"/>
        <w:numPr>
          <w:ilvl w:val="0"/>
          <w:numId w:val="7"/>
        </w:numPr>
        <w:ind w:firstLineChars="0"/>
      </w:pPr>
      <w:r>
        <w:rPr>
          <w:rFonts w:hint="eastAsia"/>
        </w:rPr>
        <w:t>返回的</w:t>
      </w:r>
      <w:r>
        <w:rPr>
          <w:rFonts w:hint="eastAsia"/>
        </w:rPr>
        <w:t>DI</w:t>
      </w:r>
      <w:r>
        <w:rPr>
          <w:rFonts w:hint="eastAsia"/>
        </w:rPr>
        <w:t>数据是以字节为单位，而不是以</w:t>
      </w:r>
      <w:r>
        <w:rPr>
          <w:rFonts w:hint="eastAsia"/>
        </w:rPr>
        <w:t>bit</w:t>
      </w:r>
      <w:r>
        <w:rPr>
          <w:rFonts w:hint="eastAsia"/>
        </w:rPr>
        <w:t>为单位，剩下的</w:t>
      </w:r>
      <w:r>
        <w:rPr>
          <w:rFonts w:hint="eastAsia"/>
        </w:rPr>
        <w:t>bit</w:t>
      </w:r>
      <w:r>
        <w:rPr>
          <w:rFonts w:hint="eastAsia"/>
        </w:rPr>
        <w:t>不表示任何寄存器数据，例如：</w:t>
      </w:r>
    </w:p>
    <w:p w:rsidR="002A55B8" w:rsidRDefault="002A55B8" w:rsidP="002A55B8">
      <w:pPr>
        <w:pStyle w:val="af9"/>
        <w:ind w:left="360" w:firstLineChars="0" w:firstLine="0"/>
      </w:pPr>
      <w:r>
        <w:rPr>
          <w:rFonts w:hint="eastAsia"/>
        </w:rPr>
        <w:t>当请求</w:t>
      </w:r>
      <w:r>
        <w:rPr>
          <w:rFonts w:hint="eastAsia"/>
        </w:rPr>
        <w:t>2</w:t>
      </w:r>
      <w:r>
        <w:rPr>
          <w:rFonts w:hint="eastAsia"/>
        </w:rPr>
        <w:t>个寄存器的值，返回一个字节，而不是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，剩下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数据不表示任何寄存器的值；</w:t>
      </w:r>
    </w:p>
    <w:p w:rsidR="002A55B8" w:rsidRDefault="002A55B8" w:rsidP="002A55B8">
      <w:pPr>
        <w:pStyle w:val="af9"/>
        <w:ind w:left="360" w:firstLineChars="0" w:firstLine="0"/>
      </w:pPr>
      <w:r>
        <w:rPr>
          <w:rFonts w:hint="eastAsia"/>
        </w:rPr>
        <w:t>当请求</w:t>
      </w:r>
      <w:r>
        <w:rPr>
          <w:rFonts w:hint="eastAsia"/>
        </w:rPr>
        <w:t>9</w:t>
      </w:r>
      <w:r>
        <w:rPr>
          <w:rFonts w:hint="eastAsia"/>
        </w:rPr>
        <w:t>个寄存器的值，返回两个字节，剩下的</w:t>
      </w:r>
      <w:r>
        <w:rPr>
          <w:rFonts w:hint="eastAsia"/>
        </w:rPr>
        <w:t>bit</w:t>
      </w:r>
      <w:r>
        <w:rPr>
          <w:rFonts w:hint="eastAsia"/>
        </w:rPr>
        <w:t>不表示任何寄存器的值。</w:t>
      </w:r>
    </w:p>
    <w:p w:rsidR="00256B1F" w:rsidRDefault="00256B1F" w:rsidP="001366E7">
      <w:r>
        <w:rPr>
          <w:rFonts w:hint="eastAsia"/>
        </w:rPr>
        <w:t>如果</w:t>
      </w:r>
      <w:r>
        <w:rPr>
          <w:rFonts w:hint="eastAsia"/>
        </w:rPr>
        <w:t>Modbus</w:t>
      </w:r>
      <w:r>
        <w:rPr>
          <w:rFonts w:hint="eastAsia"/>
        </w:rPr>
        <w:t>驱动发送的命名是：</w:t>
      </w:r>
      <w:r>
        <w:rPr>
          <w:rFonts w:hint="eastAsia"/>
        </w:rPr>
        <w:t>00 00 00 00 00 06 00 01 00 04 00 10</w:t>
      </w:r>
      <w:r>
        <w:rPr>
          <w:rFonts w:hint="eastAsia"/>
        </w:rPr>
        <w:t>，</w:t>
      </w:r>
      <w:r w:rsidR="001366E7">
        <w:rPr>
          <w:rFonts w:hint="eastAsia"/>
        </w:rPr>
        <w:t>通讯管理机返回</w:t>
      </w:r>
      <w:r w:rsidR="001366E7">
        <w:rPr>
          <w:rFonts w:hint="eastAsia"/>
        </w:rPr>
        <w:t>DI</w:t>
      </w:r>
      <w:r w:rsidR="001366E7">
        <w:rPr>
          <w:rFonts w:hint="eastAsia"/>
        </w:rPr>
        <w:t>数据格式</w:t>
      </w:r>
      <w:r>
        <w:rPr>
          <w:rFonts w:hint="eastAsia"/>
        </w:rPr>
        <w:t>会是：</w:t>
      </w:r>
      <w:r>
        <w:rPr>
          <w:rFonts w:hint="eastAsia"/>
        </w:rPr>
        <w:t>00 00 00 00 00 06 00</w:t>
      </w:r>
      <w:r w:rsidR="00527AF9">
        <w:rPr>
          <w:rFonts w:hint="eastAsia"/>
        </w:rPr>
        <w:t xml:space="preserve"> 01</w:t>
      </w:r>
      <w:r>
        <w:rPr>
          <w:rFonts w:hint="eastAsia"/>
        </w:rPr>
        <w:t xml:space="preserve"> 01</w:t>
      </w:r>
    </w:p>
    <w:p w:rsidR="00413BF7" w:rsidRDefault="001366E7" w:rsidP="001366E7">
      <w:r>
        <w:rPr>
          <w:rFonts w:hint="eastAsia"/>
        </w:rPr>
        <w:t>示意图，见下图：</w:t>
      </w:r>
      <w:r w:rsidR="002678B4">
        <w:rPr>
          <w:rFonts w:hint="eastAsia"/>
        </w:rPr>
        <w:t xml:space="preserve">    </w:t>
      </w:r>
    </w:p>
    <w:p w:rsidR="001366E7" w:rsidRDefault="002678B4" w:rsidP="001366E7">
      <w:r>
        <w:rPr>
          <w:rFonts w:hint="eastAsia"/>
        </w:rPr>
        <w:t xml:space="preserve">         </w:t>
      </w:r>
      <w:r w:rsidR="00413BF7">
        <w:rPr>
          <w:rFonts w:hint="eastAsia"/>
        </w:rPr>
        <w:t xml:space="preserve">                    </w:t>
      </w:r>
      <w:r w:rsidRPr="002678B4">
        <w:rPr>
          <w:rFonts w:hint="eastAsia"/>
          <w:b/>
        </w:rPr>
        <w:t>16</w:t>
      </w:r>
      <w:r w:rsidRPr="002678B4">
        <w:rPr>
          <w:rFonts w:hint="eastAsia"/>
          <w:b/>
        </w:rPr>
        <w:t>进制</w:t>
      </w:r>
    </w:p>
    <w:p w:rsidR="001366E7" w:rsidRDefault="00BD4310" w:rsidP="001366E7">
      <w:pPr>
        <w:ind w:leftChars="600" w:left="1260"/>
      </w:pPr>
      <w:r>
        <w:rPr>
          <w:noProof/>
        </w:rPr>
        <w:pict>
          <v:rect id="_x0000_s1120" style="position:absolute;left:0;text-align:left;margin-left:109.35pt;margin-top:4.25pt;width:43.2pt;height:14.35pt;z-index:251703296" fillcolor="#c00000"/>
        </w:pict>
      </w:r>
      <w:r>
        <w:rPr>
          <w:noProof/>
        </w:rPr>
        <w:pict>
          <v:shape id="_x0000_s1134" type="#_x0000_t87" style="position:absolute;left:0;text-align:left;margin-left:56.8pt;margin-top:7.85pt;width:7.15pt;height:82pt;z-index:251717632"/>
        </w:pict>
      </w:r>
      <w:r w:rsidR="001366E7">
        <w:rPr>
          <w:rFonts w:hint="eastAsia"/>
        </w:rPr>
        <w:t>第</w:t>
      </w:r>
      <w:r w:rsidR="001366E7">
        <w:rPr>
          <w:rFonts w:hint="eastAsia"/>
        </w:rPr>
        <w:t>0</w:t>
      </w:r>
      <w:r w:rsidR="001366E7">
        <w:rPr>
          <w:rFonts w:hint="eastAsia"/>
        </w:rPr>
        <w:t>字节</w:t>
      </w:r>
      <w:r w:rsidR="001366E7">
        <w:rPr>
          <w:rFonts w:hint="eastAsia"/>
        </w:rPr>
        <w:t xml:space="preserve">          00</w:t>
      </w:r>
    </w:p>
    <w:p w:rsidR="001366E7" w:rsidRDefault="00BD4310" w:rsidP="001366E7">
      <w:pPr>
        <w:ind w:leftChars="600" w:left="1260"/>
      </w:pPr>
      <w:r>
        <w:rPr>
          <w:noProof/>
        </w:rPr>
        <w:pict>
          <v:rect id="_x0000_s1145" style="position:absolute;left:0;text-align:left;margin-left:109.35pt;margin-top:3pt;width:43.2pt;height:16.1pt;z-index:251727872" fillcolor="#c00000"/>
        </w:pict>
      </w:r>
      <w:r w:rsidR="001366E7">
        <w:rPr>
          <w:rFonts w:hint="eastAsia"/>
        </w:rPr>
        <w:t>第</w:t>
      </w:r>
      <w:r w:rsidR="001366E7">
        <w:rPr>
          <w:rFonts w:hint="eastAsia"/>
        </w:rPr>
        <w:t>1</w:t>
      </w:r>
      <w:r w:rsidR="001366E7">
        <w:rPr>
          <w:rFonts w:hint="eastAsia"/>
        </w:rPr>
        <w:t>字节</w:t>
      </w:r>
      <w:r w:rsidR="001366E7">
        <w:rPr>
          <w:rFonts w:hint="eastAsia"/>
        </w:rPr>
        <w:t xml:space="preserve">          00</w:t>
      </w:r>
    </w:p>
    <w:p w:rsidR="001366E7" w:rsidRDefault="00BD4310" w:rsidP="001366E7">
      <w:pPr>
        <w:ind w:leftChars="600" w:left="1260"/>
      </w:pPr>
      <w:r>
        <w:rPr>
          <w:noProof/>
        </w:rPr>
        <w:pict>
          <v:rect id="_x0000_s1121" style="position:absolute;left:0;text-align:left;margin-left:109.35pt;margin-top:.1pt;width:43.2pt;height:15.05pt;z-index:251704320" fillcolor="#c00000"/>
        </w:pict>
      </w:r>
      <w:r>
        <w:rPr>
          <w:noProof/>
        </w:rPr>
        <w:pict>
          <v:rect id="_x0000_s1127" style="position:absolute;left:0;text-align:left;margin-left:109.35pt;margin-top:93.15pt;width:43.2pt;height:15.05pt;z-index:251710464" fillcolor="#00b0f0"/>
        </w:pict>
      </w:r>
      <w:r>
        <w:rPr>
          <w:noProof/>
        </w:rPr>
        <w:pict>
          <v:rect id="_x0000_s1122" style="position:absolute;left:0;text-align:left;margin-left:109.35pt;margin-top:15.15pt;width:43.2pt;height:15.05pt;z-index:251705344" fillcolor="#c00000"/>
        </w:pict>
      </w:r>
      <w:r>
        <w:rPr>
          <w:noProof/>
        </w:rPr>
        <w:pict>
          <v:rect id="_x0000_s1124" style="position:absolute;left:0;text-align:left;margin-left:109.35pt;margin-top:46.35pt;width:43.2pt;height:15.05pt;z-index:251707392" fillcolor="#c00000"/>
        </w:pict>
      </w:r>
      <w:r>
        <w:rPr>
          <w:noProof/>
        </w:rPr>
        <w:pict>
          <v:rect id="_x0000_s1126" style="position:absolute;left:0;text-align:left;margin-left:109.35pt;margin-top:77.55pt;width:43.2pt;height:15.05pt;z-index:251709440"/>
        </w:pict>
      </w:r>
      <w:r>
        <w:rPr>
          <w:noProof/>
        </w:rPr>
        <w:pict>
          <v:rect id="_x0000_s1130" style="position:absolute;left:0;text-align:left;margin-left:-41.5pt;margin-top:5.45pt;width:94.55pt;height:20.05pt;z-index:251713536" fillcolor="#c00000">
            <v:textbox style="mso-next-textbox:#_x0000_s1130">
              <w:txbxContent>
                <w:p w:rsidR="001366E7" w:rsidRPr="00EB6117" w:rsidRDefault="001366E7" w:rsidP="001366E7">
                  <w:pPr>
                    <w:rPr>
                      <w:sz w:val="15"/>
                      <w:szCs w:val="15"/>
                    </w:rPr>
                  </w:pPr>
                  <w:r w:rsidRPr="00EB6117">
                    <w:rPr>
                      <w:rFonts w:hint="eastAsia"/>
                      <w:sz w:val="15"/>
                      <w:szCs w:val="15"/>
                    </w:rPr>
                    <w:t>TC</w:t>
                  </w:r>
                  <w:r>
                    <w:rPr>
                      <w:rFonts w:hint="eastAsia"/>
                      <w:sz w:val="15"/>
                      <w:szCs w:val="15"/>
                    </w:rPr>
                    <w:t>P</w:t>
                  </w:r>
                  <w:r w:rsidRPr="00EB6117">
                    <w:rPr>
                      <w:rFonts w:hint="eastAsia"/>
                      <w:sz w:val="15"/>
                      <w:szCs w:val="15"/>
                    </w:rPr>
                    <w:t>包头，占</w:t>
                  </w:r>
                  <w:r w:rsidRPr="00EB6117">
                    <w:rPr>
                      <w:rFonts w:hint="eastAsia"/>
                      <w:sz w:val="15"/>
                      <w:szCs w:val="15"/>
                    </w:rPr>
                    <w:t>6</w:t>
                  </w:r>
                  <w:r w:rsidRPr="00EB6117">
                    <w:rPr>
                      <w:rFonts w:hint="eastAsia"/>
                      <w:sz w:val="15"/>
                      <w:szCs w:val="15"/>
                    </w:rPr>
                    <w:t>个字节</w:t>
                  </w:r>
                </w:p>
                <w:p w:rsidR="001366E7" w:rsidRDefault="001366E7" w:rsidP="001366E7"/>
              </w:txbxContent>
            </v:textbox>
          </v:rect>
        </w:pict>
      </w:r>
      <w:r w:rsidR="001366E7">
        <w:rPr>
          <w:rFonts w:hint="eastAsia"/>
        </w:rPr>
        <w:t>第</w:t>
      </w:r>
      <w:r w:rsidR="001366E7">
        <w:rPr>
          <w:rFonts w:hint="eastAsia"/>
        </w:rPr>
        <w:t>2</w:t>
      </w:r>
      <w:r w:rsidR="001366E7">
        <w:rPr>
          <w:rFonts w:hint="eastAsia"/>
        </w:rPr>
        <w:t>字节</w:t>
      </w:r>
      <w:r w:rsidR="001366E7">
        <w:rPr>
          <w:rFonts w:hint="eastAsia"/>
        </w:rPr>
        <w:t xml:space="preserve">          00</w:t>
      </w:r>
    </w:p>
    <w:p w:rsidR="001366E7" w:rsidRDefault="00BD4310" w:rsidP="001366E7">
      <w:pPr>
        <w:ind w:leftChars="600" w:left="1260"/>
      </w:pPr>
      <w:r>
        <w:rPr>
          <w:noProof/>
        </w:rPr>
        <w:pict>
          <v:rect id="_x0000_s1123" style="position:absolute;left:0;text-align:left;margin-left:109.35pt;margin-top:15.15pt;width:43.2pt;height:15.05pt;z-index:251706368" fillcolor="#c00000"/>
        </w:pict>
      </w:r>
      <w:r w:rsidR="001366E7">
        <w:rPr>
          <w:rFonts w:hint="eastAsia"/>
        </w:rPr>
        <w:t>第</w:t>
      </w:r>
      <w:r w:rsidR="001366E7">
        <w:rPr>
          <w:rFonts w:hint="eastAsia"/>
        </w:rPr>
        <w:t>3</w:t>
      </w:r>
      <w:r w:rsidR="001366E7">
        <w:rPr>
          <w:rFonts w:hint="eastAsia"/>
        </w:rPr>
        <w:t>字节</w:t>
      </w:r>
      <w:r w:rsidR="001366E7">
        <w:rPr>
          <w:rFonts w:hint="eastAsia"/>
        </w:rPr>
        <w:t xml:space="preserve">          00</w:t>
      </w:r>
    </w:p>
    <w:p w:rsidR="001366E7" w:rsidRDefault="00BD4310" w:rsidP="001366E7">
      <w:pPr>
        <w:ind w:leftChars="600" w:left="1260"/>
      </w:pPr>
      <w:r>
        <w:rPr>
          <w:noProof/>
        </w:rPr>
        <w:pict>
          <v:rect id="_x0000_s1133" style="position:absolute;left:0;text-align:left;margin-left:184.2pt;margin-top:5.95pt;width:250.15pt;height:20.85pt;z-index:251716608" fillcolor="#c00000">
            <v:textbox style="mso-next-textbox:#_x0000_s1133">
              <w:txbxContent>
                <w:p w:rsidR="001366E7" w:rsidRPr="00EB6117" w:rsidRDefault="001366E7" w:rsidP="001366E7">
                  <w:pPr>
                    <w:rPr>
                      <w:sz w:val="15"/>
                      <w:szCs w:val="15"/>
                    </w:rPr>
                  </w:pPr>
                  <w:r w:rsidRPr="00EB6117">
                    <w:rPr>
                      <w:rFonts w:hint="eastAsia"/>
                      <w:sz w:val="15"/>
                      <w:szCs w:val="15"/>
                    </w:rPr>
                    <w:t>这</w:t>
                  </w:r>
                  <w:r w:rsidRPr="00EB6117">
                    <w:rPr>
                      <w:rFonts w:hint="eastAsia"/>
                      <w:sz w:val="15"/>
                      <w:szCs w:val="15"/>
                    </w:rPr>
                    <w:t>2</w:t>
                  </w:r>
                  <w:r w:rsidRPr="00EB6117">
                    <w:rPr>
                      <w:rFonts w:hint="eastAsia"/>
                      <w:sz w:val="15"/>
                      <w:szCs w:val="15"/>
                    </w:rPr>
                    <w:t>个字节表示除</w:t>
                  </w:r>
                  <w:r w:rsidRPr="00EB6117">
                    <w:rPr>
                      <w:rFonts w:hint="eastAsia"/>
                      <w:sz w:val="15"/>
                      <w:szCs w:val="15"/>
                    </w:rPr>
                    <w:t>TCP</w:t>
                  </w:r>
                  <w:r w:rsidRPr="00EB6117">
                    <w:rPr>
                      <w:rFonts w:hint="eastAsia"/>
                      <w:sz w:val="15"/>
                      <w:szCs w:val="15"/>
                    </w:rPr>
                    <w:t>包头剩下的字节数，根据本人的理解，其值为</w:t>
                  </w:r>
                  <w:r w:rsidRPr="00EB6117">
                    <w:rPr>
                      <w:rFonts w:hint="eastAsia"/>
                      <w:sz w:val="15"/>
                      <w:szCs w:val="15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1" type="#_x0000_t88" style="position:absolute;left:0;text-align:left;margin-left:175.15pt;margin-top:9.3pt;width:3.75pt;height:18.15pt;z-index:251714560"/>
        </w:pict>
      </w:r>
      <w:r w:rsidR="001366E7">
        <w:rPr>
          <w:rFonts w:hint="eastAsia"/>
        </w:rPr>
        <w:t>第</w:t>
      </w:r>
      <w:r w:rsidR="001366E7">
        <w:rPr>
          <w:rFonts w:hint="eastAsia"/>
        </w:rPr>
        <w:t>4</w:t>
      </w:r>
      <w:r w:rsidR="001366E7">
        <w:rPr>
          <w:rFonts w:hint="eastAsia"/>
        </w:rPr>
        <w:t>字节</w:t>
      </w:r>
      <w:r w:rsidR="001366E7">
        <w:rPr>
          <w:rFonts w:hint="eastAsia"/>
        </w:rPr>
        <w:t xml:space="preserve">          00</w:t>
      </w:r>
    </w:p>
    <w:p w:rsidR="001366E7" w:rsidRDefault="00BD4310" w:rsidP="001366E7">
      <w:pPr>
        <w:ind w:leftChars="600" w:left="1260"/>
      </w:pPr>
      <w:r>
        <w:rPr>
          <w:noProof/>
        </w:rPr>
        <w:pict>
          <v:rect id="_x0000_s1135" style="position:absolute;left:0;text-align:left;margin-left:184.2pt;margin-top:11.6pt;width:250.15pt;height:18.9pt;z-index:251718656" fillcolor="#ffc000">
            <v:textbox style="mso-next-textbox:#_x0000_s1135">
              <w:txbxContent>
                <w:p w:rsidR="001366E7" w:rsidRPr="00EB6117" w:rsidRDefault="001366E7" w:rsidP="001366E7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开始地址，取值范围</w:t>
                  </w:r>
                  <w:r>
                    <w:rPr>
                      <w:rFonts w:hint="eastAsia"/>
                      <w:sz w:val="15"/>
                      <w:szCs w:val="15"/>
                    </w:rPr>
                    <w:t>0-9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5" style="position:absolute;left:0;text-align:left;margin-left:109.35pt;margin-top:15.15pt;width:43.2pt;height:15.05pt;z-index:251708416" fillcolor="#ffc000"/>
        </w:pict>
      </w:r>
      <w:r w:rsidR="001366E7">
        <w:rPr>
          <w:rFonts w:hint="eastAsia"/>
        </w:rPr>
        <w:t>第</w:t>
      </w:r>
      <w:r w:rsidR="001366E7">
        <w:rPr>
          <w:rFonts w:hint="eastAsia"/>
        </w:rPr>
        <w:t>5</w:t>
      </w:r>
      <w:r w:rsidR="001366E7">
        <w:rPr>
          <w:rFonts w:hint="eastAsia"/>
        </w:rPr>
        <w:t>字节</w:t>
      </w:r>
      <w:r w:rsidR="001366E7">
        <w:rPr>
          <w:rFonts w:hint="eastAsia"/>
        </w:rPr>
        <w:t xml:space="preserve">          06</w:t>
      </w:r>
    </w:p>
    <w:p w:rsidR="001366E7" w:rsidRDefault="00BD4310" w:rsidP="001366E7">
      <w:pPr>
        <w:ind w:leftChars="600" w:left="1260"/>
      </w:pPr>
      <w:r>
        <w:rPr>
          <w:noProof/>
        </w:rPr>
        <w:pict>
          <v:shape id="_x0000_s1136" type="#_x0000_t32" style="position:absolute;left:0;text-align:left;margin-left:170.75pt;margin-top:8.15pt;width:17.55pt;height:0;z-index:251719680" o:connectortype="straight">
            <v:stroke endarrow="block"/>
          </v:shape>
        </w:pict>
      </w:r>
      <w:r w:rsidR="001366E7">
        <w:rPr>
          <w:rFonts w:hint="eastAsia"/>
        </w:rPr>
        <w:t>第</w:t>
      </w:r>
      <w:r w:rsidR="001366E7">
        <w:rPr>
          <w:rFonts w:hint="eastAsia"/>
        </w:rPr>
        <w:t>6</w:t>
      </w:r>
      <w:r w:rsidR="001366E7">
        <w:rPr>
          <w:rFonts w:hint="eastAsia"/>
        </w:rPr>
        <w:t>字节</w:t>
      </w:r>
      <w:r w:rsidR="001366E7">
        <w:rPr>
          <w:rFonts w:hint="eastAsia"/>
        </w:rPr>
        <w:t xml:space="preserve">          00  </w:t>
      </w:r>
    </w:p>
    <w:p w:rsidR="001366E7" w:rsidRDefault="00BD4310" w:rsidP="001366E7">
      <w:pPr>
        <w:ind w:leftChars="600" w:left="1260"/>
      </w:pPr>
      <w:r>
        <w:rPr>
          <w:noProof/>
        </w:rPr>
        <w:pict>
          <v:rect id="_x0000_s1137" style="position:absolute;left:0;text-align:left;margin-left:184.2pt;margin-top:-.05pt;width:250.15pt;height:18.95pt;z-index:251720704">
            <v:textbox style="mso-next-textbox:#_x0000_s1137">
              <w:txbxContent>
                <w:p w:rsidR="001366E7" w:rsidRPr="00EB6117" w:rsidRDefault="001366E7" w:rsidP="001366E7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01</w:t>
                  </w:r>
                  <w:r>
                    <w:rPr>
                      <w:rFonts w:hint="eastAsia"/>
                      <w:sz w:val="15"/>
                      <w:szCs w:val="15"/>
                    </w:rPr>
                    <w:t>功能码</w:t>
                  </w:r>
                </w:p>
              </w:txbxContent>
            </v:textbox>
          </v:rect>
        </w:pict>
      </w:r>
      <w:r w:rsidR="001366E7">
        <w:rPr>
          <w:rFonts w:hint="eastAsia"/>
        </w:rPr>
        <w:t>第</w:t>
      </w:r>
      <w:r w:rsidR="001366E7">
        <w:rPr>
          <w:rFonts w:hint="eastAsia"/>
        </w:rPr>
        <w:t>7</w:t>
      </w:r>
      <w:r w:rsidR="001366E7">
        <w:rPr>
          <w:rFonts w:hint="eastAsia"/>
        </w:rPr>
        <w:t>字节</w:t>
      </w:r>
      <w:r w:rsidR="001366E7">
        <w:rPr>
          <w:rFonts w:hint="eastAsia"/>
        </w:rPr>
        <w:t xml:space="preserve">          01</w:t>
      </w:r>
    </w:p>
    <w:p w:rsidR="001366E7" w:rsidRDefault="00BD4310" w:rsidP="001366E7">
      <w:pPr>
        <w:ind w:leftChars="600" w:left="1260"/>
      </w:pPr>
      <w:r>
        <w:rPr>
          <w:noProof/>
        </w:rPr>
        <w:pict>
          <v:shape id="_x0000_s1147" type="#_x0000_t32" style="position:absolute;left:0;text-align:left;margin-left:166.65pt;margin-top:26pt;width:17.55pt;height:.05pt;z-index:251728896" o:connectortype="straight">
            <v:stroke endarrow="block"/>
          </v:shape>
        </w:pict>
      </w:r>
      <w:r>
        <w:rPr>
          <w:noProof/>
        </w:rPr>
        <w:pict>
          <v:shape id="_x0000_s1143" type="#_x0000_t32" style="position:absolute;left:0;text-align:left;margin-left:170.75pt;margin-top:-5.95pt;width:17.55pt;height:.05pt;z-index:251726848" o:connectortype="straight">
            <v:stroke endarrow="block"/>
          </v:shape>
        </w:pict>
      </w:r>
      <w:r>
        <w:rPr>
          <w:noProof/>
        </w:rPr>
        <w:pict>
          <v:shape id="_x0000_s1138" type="#_x0000_t32" style="position:absolute;left:0;text-align:left;margin-left:169.6pt;margin-top:7.8pt;width:17.55pt;height:.05pt;z-index:251721728" o:connectortype="straight">
            <v:stroke endarrow="block"/>
          </v:shape>
        </w:pict>
      </w:r>
      <w:r>
        <w:rPr>
          <w:noProof/>
        </w:rPr>
        <w:pict>
          <v:rect id="_x0000_s1140" style="position:absolute;left:0;text-align:left;margin-left:184.2pt;margin-top:2pt;width:250.15pt;height:18.6pt;z-index:251723776" fillcolor="#00b0f0">
            <v:textbox style="mso-next-textbox:#_x0000_s1140">
              <w:txbxContent>
                <w:p w:rsidR="001366E7" w:rsidRDefault="00256B1F" w:rsidP="001366E7">
                  <w:r>
                    <w:rPr>
                      <w:rFonts w:hint="eastAsia"/>
                      <w:sz w:val="15"/>
                      <w:szCs w:val="15"/>
                    </w:rPr>
                    <w:t>通讯管理机返回的字节数，</w:t>
                  </w:r>
                </w:p>
              </w:txbxContent>
            </v:textbox>
          </v:rect>
        </w:pict>
      </w:r>
      <w:r w:rsidR="001366E7">
        <w:rPr>
          <w:rFonts w:hint="eastAsia"/>
        </w:rPr>
        <w:t>第</w:t>
      </w:r>
      <w:r w:rsidR="001366E7">
        <w:rPr>
          <w:rFonts w:hint="eastAsia"/>
        </w:rPr>
        <w:t>8</w:t>
      </w:r>
      <w:r w:rsidR="001366E7">
        <w:rPr>
          <w:rFonts w:hint="eastAsia"/>
        </w:rPr>
        <w:t>字节</w:t>
      </w:r>
      <w:r w:rsidR="00822C5D">
        <w:rPr>
          <w:rFonts w:hint="eastAsia"/>
        </w:rPr>
        <w:t xml:space="preserve">          01</w:t>
      </w:r>
    </w:p>
    <w:p w:rsidR="001366E7" w:rsidRDefault="00BD4310" w:rsidP="001366E7">
      <w:pPr>
        <w:ind w:leftChars="600" w:left="1260"/>
      </w:pPr>
      <w:r>
        <w:rPr>
          <w:noProof/>
        </w:rPr>
        <w:pict>
          <v:rect id="_x0000_s1141" style="position:absolute;left:0;text-align:left;margin-left:184.2pt;margin-top:5pt;width:250.15pt;height:26.15pt;z-index:251724800" fillcolor="#e5b8b7 [1301]">
            <v:textbox style="mso-next-textbox:#_x0000_s1141">
              <w:txbxContent>
                <w:p w:rsidR="001366E7" w:rsidRDefault="002678B4" w:rsidP="001366E7">
                  <w:r>
                    <w:rPr>
                      <w:rFonts w:hint="eastAsia"/>
                      <w:sz w:val="15"/>
                      <w:szCs w:val="15"/>
                    </w:rPr>
                    <w:t>从该字节的低位开始，每个</w:t>
                  </w:r>
                  <w:r>
                    <w:rPr>
                      <w:rFonts w:hint="eastAsia"/>
                      <w:sz w:val="15"/>
                      <w:szCs w:val="15"/>
                    </w:rPr>
                    <w:t>bit</w:t>
                  </w:r>
                  <w:r>
                    <w:rPr>
                      <w:rFonts w:hint="eastAsia"/>
                      <w:sz w:val="15"/>
                      <w:szCs w:val="15"/>
                    </w:rPr>
                    <w:t>分别表示</w:t>
                  </w: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  <w:r w:rsidR="001366E7">
                    <w:rPr>
                      <w:rFonts w:hint="eastAsia"/>
                      <w:sz w:val="15"/>
                      <w:szCs w:val="15"/>
                    </w:rPr>
                    <w:t>个寄存器</w:t>
                  </w:r>
                  <w:r>
                    <w:rPr>
                      <w:rFonts w:hint="eastAsia"/>
                      <w:sz w:val="15"/>
                      <w:szCs w:val="15"/>
                    </w:rPr>
                    <w:t>的值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9" style="position:absolute;left:0;text-align:left;margin-left:109.35pt;margin-top:-.2pt;width:43.2pt;height:15.05pt;z-index:251712512" fillcolor="#e5b8b7 [1301]"/>
        </w:pict>
      </w:r>
      <w:r w:rsidR="001366E7">
        <w:rPr>
          <w:rFonts w:hint="eastAsia"/>
        </w:rPr>
        <w:t>第</w:t>
      </w:r>
      <w:r w:rsidR="001366E7">
        <w:rPr>
          <w:rFonts w:hint="eastAsia"/>
        </w:rPr>
        <w:t>9</w:t>
      </w:r>
      <w:r w:rsidR="001366E7">
        <w:rPr>
          <w:rFonts w:hint="eastAsia"/>
        </w:rPr>
        <w:t>字节</w:t>
      </w:r>
      <w:r w:rsidR="00256B1F">
        <w:rPr>
          <w:rFonts w:hint="eastAsia"/>
        </w:rPr>
        <w:t xml:space="preserve">          01</w:t>
      </w:r>
    </w:p>
    <w:p w:rsidR="001366E7" w:rsidRDefault="001366E7" w:rsidP="001366E7">
      <w:pPr>
        <w:ind w:leftChars="600" w:left="1260"/>
      </w:pPr>
      <w:r>
        <w:rPr>
          <w:rFonts w:hint="eastAsia"/>
        </w:rPr>
        <w:t xml:space="preserve">             </w:t>
      </w:r>
    </w:p>
    <w:p w:rsidR="001366E7" w:rsidRDefault="001366E7" w:rsidP="001366E7">
      <w:pPr>
        <w:ind w:leftChars="600" w:left="1260"/>
      </w:pPr>
      <w:r>
        <w:rPr>
          <w:rFonts w:hint="eastAsia"/>
        </w:rPr>
        <w:t xml:space="preserve">        </w:t>
      </w:r>
    </w:p>
    <w:p w:rsidR="001366E7" w:rsidRPr="001366E7" w:rsidRDefault="001366E7" w:rsidP="00585D11"/>
    <w:p w:rsidR="00585D11" w:rsidRDefault="00DC1288" w:rsidP="00585D11">
      <w:r>
        <w:rPr>
          <w:rFonts w:hint="eastAsia"/>
        </w:rPr>
        <w:t>特别描述：</w:t>
      </w:r>
    </w:p>
    <w:p w:rsidR="00B64831" w:rsidRDefault="00BD4310" w:rsidP="00B64831">
      <w:pPr>
        <w:ind w:firstLine="420"/>
      </w:pPr>
      <w:r>
        <w:rPr>
          <w:noProof/>
        </w:rPr>
        <w:pict>
          <v:rect id="_x0000_s1151" style="position:absolute;left:0;text-align:left;margin-left:64.45pt;margin-top:2.4pt;width:43.2pt;height:15.05pt;z-index:251731968" fillcolor="#e5b8b7 [1301]"/>
        </w:pict>
      </w:r>
      <w:r w:rsidR="00DC1288">
        <w:rPr>
          <w:rFonts w:hint="eastAsia"/>
        </w:rPr>
        <w:t>第</w:t>
      </w:r>
      <w:r w:rsidR="00DC1288">
        <w:rPr>
          <w:rFonts w:hint="eastAsia"/>
        </w:rPr>
        <w:t>9</w:t>
      </w:r>
      <w:r w:rsidR="00DC1288">
        <w:rPr>
          <w:rFonts w:hint="eastAsia"/>
        </w:rPr>
        <w:t>字节</w:t>
      </w:r>
      <w:r w:rsidR="00DC1288">
        <w:rPr>
          <w:rFonts w:hint="eastAsia"/>
        </w:rPr>
        <w:t xml:space="preserve"> </w:t>
      </w:r>
      <w:r w:rsidR="00DB7D81">
        <w:rPr>
          <w:rFonts w:hint="eastAsia"/>
        </w:rPr>
        <w:t xml:space="preserve">         </w:t>
      </w:r>
      <w:r w:rsidR="00DB7D81">
        <w:rPr>
          <w:rFonts w:hint="eastAsia"/>
        </w:rPr>
        <w:t>存在</w:t>
      </w:r>
      <w:r w:rsidR="00DB7D81">
        <w:rPr>
          <w:rFonts w:hint="eastAsia"/>
        </w:rPr>
        <w:t>01</w:t>
      </w:r>
      <w:r w:rsidR="00DB7D81">
        <w:rPr>
          <w:rFonts w:hint="eastAsia"/>
        </w:rPr>
        <w:t>（</w:t>
      </w:r>
      <w:r w:rsidR="00DB7D81">
        <w:rPr>
          <w:rFonts w:hint="eastAsia"/>
        </w:rPr>
        <w:t>16</w:t>
      </w:r>
      <w:r w:rsidR="00DB7D81">
        <w:rPr>
          <w:rFonts w:hint="eastAsia"/>
        </w:rPr>
        <w:t>进制），展开为二进制即：</w:t>
      </w:r>
    </w:p>
    <w:p w:rsidR="00B64831" w:rsidRDefault="00B64831" w:rsidP="00B64831">
      <w:pPr>
        <w:ind w:firstLine="420"/>
      </w:pPr>
      <w:r>
        <w:rPr>
          <w:rFonts w:hint="eastAsia"/>
        </w:rPr>
        <w:t xml:space="preserve">              0000 0001</w:t>
      </w:r>
    </w:p>
    <w:p w:rsidR="00DB7D81" w:rsidRDefault="001E26AE" w:rsidP="001E26AE">
      <w:r>
        <w:rPr>
          <w:rFonts w:hint="eastAsia"/>
        </w:rPr>
        <w:t xml:space="preserve">     </w:t>
      </w:r>
      <w:r>
        <w:rPr>
          <w:rFonts w:hint="eastAsia"/>
        </w:rPr>
        <w:t>根据通讯管理机返回</w:t>
      </w:r>
      <w:r>
        <w:rPr>
          <w:rFonts w:hint="eastAsia"/>
        </w:rPr>
        <w:t>DI</w:t>
      </w:r>
      <w:r>
        <w:rPr>
          <w:rFonts w:hint="eastAsia"/>
        </w:rPr>
        <w:t>数据格式</w:t>
      </w:r>
      <w:r w:rsidR="00DB7D81">
        <w:rPr>
          <w:rFonts w:hint="eastAsia"/>
        </w:rPr>
        <w:t>的第</w:t>
      </w:r>
      <w:r w:rsidR="00DB7D81">
        <w:rPr>
          <w:rFonts w:hint="eastAsia"/>
        </w:rPr>
        <w:t>2</w:t>
      </w:r>
      <w:r w:rsidR="00DB7D81">
        <w:rPr>
          <w:rFonts w:hint="eastAsia"/>
        </w:rPr>
        <w:t>条：</w:t>
      </w:r>
    </w:p>
    <w:p w:rsidR="00DB7D81" w:rsidRDefault="00DB7D81" w:rsidP="00DB7D81">
      <w:r>
        <w:rPr>
          <w:rFonts w:hint="eastAsia"/>
        </w:rPr>
        <w:t xml:space="preserve">     </w:t>
      </w:r>
      <w:r w:rsidR="001E26AE">
        <w:rPr>
          <w:rFonts w:hint="eastAsia"/>
        </w:rPr>
        <w:t>“</w:t>
      </w:r>
      <w:r>
        <w:rPr>
          <w:rFonts w:hint="eastAsia"/>
        </w:rPr>
        <w:t>返回的每个字节的从低位开始表示寄存器的值</w:t>
      </w:r>
      <w:r>
        <w:rPr>
          <w:rFonts w:hint="eastAsia"/>
        </w:rPr>
        <w:t xml:space="preserve"> </w:t>
      </w:r>
      <w:r w:rsidR="001E26AE">
        <w:rPr>
          <w:rFonts w:hint="eastAsia"/>
        </w:rPr>
        <w:t>”</w:t>
      </w:r>
    </w:p>
    <w:p w:rsidR="008B6801" w:rsidRDefault="008B6801" w:rsidP="00DB7D81"/>
    <w:p w:rsidR="00DB7D81" w:rsidRPr="001E26AE" w:rsidRDefault="00BD4310" w:rsidP="00585D11">
      <w:r>
        <w:rPr>
          <w:noProof/>
        </w:rPr>
        <w:pict>
          <v:rect id="_x0000_s1158" style="position:absolute;left:0;text-align:left;margin-left:13.7pt;margin-top:.3pt;width:160.85pt;height:20.1pt;z-index:251657215" fillcolor="#e5b8b7 [1301]">
            <v:fill opacity="26214f"/>
          </v:rect>
        </w:pict>
      </w:r>
      <w:r>
        <w:rPr>
          <w:noProof/>
        </w:rPr>
        <w:pict>
          <v:shape id="_x0000_s1156" type="#_x0000_t32" style="position:absolute;left:0;text-align:left;margin-left:64.45pt;margin-top:15.2pt;width:0;height:108.95pt;z-index:251736064" o:connectortype="straight">
            <v:stroke endarrow="block"/>
          </v:shape>
        </w:pict>
      </w:r>
      <w:r>
        <w:rPr>
          <w:noProof/>
        </w:rPr>
        <w:pict>
          <v:shape id="_x0000_s1155" type="#_x0000_t32" style="position:absolute;left:0;text-align:left;margin-left:21.75pt;margin-top:15.2pt;width:98.95pt;height:0;z-index:251735040" o:connectortype="straight"/>
        </w:pict>
      </w:r>
      <w:r>
        <w:rPr>
          <w:noProof/>
        </w:rPr>
        <w:pict>
          <v:shape id="_x0000_s1152" type="#_x0000_t32" style="position:absolute;left:0;text-align:left;margin-left:132.6pt;margin-top:15.2pt;width:0;height:62.6pt;z-index:251732992" o:connectortype="straight">
            <v:stroke endarrow="block"/>
          </v:shape>
        </w:pict>
      </w:r>
      <w:r>
        <w:rPr>
          <w:noProof/>
        </w:rPr>
        <w:pict>
          <v:shape id="_x0000_s1150" type="#_x0000_t32" style="position:absolute;left:0;text-align:left;margin-left:149.5pt;margin-top:15.2pt;width:0;height:16.9pt;z-index:251730944" o:connectortype="straight">
            <v:stroke endarrow="block"/>
          </v:shape>
        </w:pict>
      </w:r>
      <w:r w:rsidR="001E26AE">
        <w:rPr>
          <w:rFonts w:hint="eastAsia"/>
        </w:rPr>
        <w:t xml:space="preserve">    0  0  0  0  0  0  0  0  1</w:t>
      </w:r>
      <w:r w:rsidR="008B6801">
        <w:rPr>
          <w:rFonts w:hint="eastAsia"/>
        </w:rPr>
        <w:t xml:space="preserve">        </w:t>
      </w:r>
      <w:r w:rsidR="008B6801">
        <w:rPr>
          <w:rFonts w:hint="eastAsia"/>
        </w:rPr>
        <w:t>第</w:t>
      </w:r>
      <w:r w:rsidR="008B6801">
        <w:rPr>
          <w:rFonts w:hint="eastAsia"/>
        </w:rPr>
        <w:t>9</w:t>
      </w:r>
      <w:r w:rsidR="008B6801">
        <w:rPr>
          <w:rFonts w:hint="eastAsia"/>
        </w:rPr>
        <w:t>字节</w:t>
      </w:r>
    </w:p>
    <w:p w:rsidR="00585D11" w:rsidRDefault="00585D11" w:rsidP="00585D11"/>
    <w:p w:rsidR="00585D11" w:rsidRDefault="00BD4310" w:rsidP="00585D11">
      <w:r>
        <w:rPr>
          <w:noProof/>
        </w:rPr>
        <w:pict>
          <v:rect id="_x0000_s1153" style="position:absolute;left:0;text-align:left;margin-left:127.65pt;margin-top:46.6pt;width:248.5pt;height:24.4pt;z-index:251734016" fillcolor="#e5b8b7 [1301]">
            <v:textbox style="mso-next-textbox:#_x0000_s1153">
              <w:txbxContent>
                <w:p w:rsidR="001E26AE" w:rsidRPr="001E26AE" w:rsidRDefault="001E26AE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本示例的第</w:t>
                  </w:r>
                  <w:r>
                    <w:rPr>
                      <w:rFonts w:hint="eastAsia"/>
                      <w:sz w:val="15"/>
                      <w:szCs w:val="15"/>
                    </w:rPr>
                    <w:t>5</w:t>
                  </w:r>
                  <w:r>
                    <w:rPr>
                      <w:rFonts w:hint="eastAsia"/>
                      <w:sz w:val="15"/>
                      <w:szCs w:val="15"/>
                    </w:rPr>
                    <w:t>号寄存器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9" style="position:absolute;left:0;text-align:left;margin-left:144.55pt;margin-top:4.65pt;width:248.5pt;height:24.4pt;z-index:251729920" fillcolor="#e5b8b7 [1301]">
            <v:textbox style="mso-next-textbox:#_x0000_s1149">
              <w:txbxContent>
                <w:p w:rsidR="001E26AE" w:rsidRPr="001E26AE" w:rsidRDefault="001E26AE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起始寄存器的值，（本示例中起始寄存器是第</w:t>
                  </w:r>
                  <w:r>
                    <w:rPr>
                      <w:rFonts w:hint="eastAsia"/>
                      <w:sz w:val="15"/>
                      <w:szCs w:val="15"/>
                    </w:rPr>
                    <w:t>4</w:t>
                  </w:r>
                  <w:r>
                    <w:rPr>
                      <w:rFonts w:hint="eastAsia"/>
                      <w:sz w:val="15"/>
                      <w:szCs w:val="15"/>
                    </w:rPr>
                    <w:t>号寄存器）</w:t>
                  </w:r>
                </w:p>
              </w:txbxContent>
            </v:textbox>
          </v:rect>
        </w:pict>
      </w:r>
    </w:p>
    <w:p w:rsidR="00585D11" w:rsidRDefault="00585D11" w:rsidP="00585D11"/>
    <w:p w:rsidR="00585D11" w:rsidRDefault="00585D11" w:rsidP="00585D11"/>
    <w:p w:rsidR="00585D11" w:rsidRDefault="00585D11" w:rsidP="00585D11"/>
    <w:p w:rsidR="001366E7" w:rsidRDefault="001366E7" w:rsidP="00585D11"/>
    <w:p w:rsidR="001366E7" w:rsidRDefault="00BD4310" w:rsidP="00585D11">
      <w:r>
        <w:rPr>
          <w:noProof/>
        </w:rPr>
        <w:pict>
          <v:rect id="_x0000_s1157" style="position:absolute;left:0;text-align:left;margin-left:13.7pt;margin-top:14.95pt;width:294.8pt;height:24.4pt;z-index:251737088" fillcolor="#e5b8b7 [1301]">
            <v:textbox style="mso-next-textbox:#_x0000_s1157">
              <w:txbxContent>
                <w:p w:rsidR="001E26AE" w:rsidRPr="001E26AE" w:rsidRDefault="001E26AE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本示例中：由于只读取</w:t>
                  </w:r>
                  <w:r>
                    <w:rPr>
                      <w:rFonts w:hint="eastAsia"/>
                      <w:sz w:val="15"/>
                      <w:szCs w:val="15"/>
                    </w:rPr>
                    <w:t>2</w:t>
                  </w:r>
                  <w:r>
                    <w:rPr>
                      <w:rFonts w:hint="eastAsia"/>
                      <w:sz w:val="15"/>
                      <w:szCs w:val="15"/>
                    </w:rPr>
                    <w:t>个寄存器的值，剩下的这些</w:t>
                  </w:r>
                  <w:r>
                    <w:rPr>
                      <w:rFonts w:hint="eastAsia"/>
                      <w:sz w:val="15"/>
                      <w:szCs w:val="15"/>
                    </w:rPr>
                    <w:t>bit</w:t>
                  </w:r>
                  <w:r>
                    <w:rPr>
                      <w:rFonts w:hint="eastAsia"/>
                      <w:sz w:val="15"/>
                      <w:szCs w:val="15"/>
                    </w:rPr>
                    <w:t>不表示任何寄存器的值</w:t>
                  </w:r>
                </w:p>
              </w:txbxContent>
            </v:textbox>
          </v:rect>
        </w:pict>
      </w:r>
    </w:p>
    <w:p w:rsidR="001366E7" w:rsidRDefault="001366E7" w:rsidP="00585D11"/>
    <w:p w:rsidR="001366E7" w:rsidRDefault="001366E7" w:rsidP="00585D11"/>
    <w:p w:rsidR="001366E7" w:rsidRDefault="001366E7" w:rsidP="00585D11"/>
    <w:p w:rsidR="001366E7" w:rsidRDefault="001366E7" w:rsidP="00585D11"/>
    <w:p w:rsidR="001366E7" w:rsidRDefault="001366E7" w:rsidP="00585D11"/>
    <w:p w:rsidR="001366E7" w:rsidRDefault="001366E7" w:rsidP="00585D11"/>
    <w:p w:rsidR="001366E7" w:rsidRDefault="001366E7" w:rsidP="00585D11"/>
    <w:p w:rsidR="001366E7" w:rsidRDefault="001366E7" w:rsidP="00585D11"/>
    <w:p w:rsidR="001366E7" w:rsidRDefault="001366E7" w:rsidP="00585D11"/>
    <w:p w:rsidR="005563E0" w:rsidRDefault="005563E0" w:rsidP="00DB7D81">
      <w:pPr>
        <w:pStyle w:val="2"/>
        <w:numPr>
          <w:ilvl w:val="0"/>
          <w:numId w:val="8"/>
        </w:numPr>
      </w:pPr>
      <w:r>
        <w:rPr>
          <w:rFonts w:hint="eastAsia"/>
        </w:rPr>
        <w:t>读取</w:t>
      </w:r>
      <w:r>
        <w:rPr>
          <w:rFonts w:hint="eastAsia"/>
        </w:rPr>
        <w:t>AI</w:t>
      </w:r>
      <w:r>
        <w:rPr>
          <w:rFonts w:hint="eastAsia"/>
        </w:rPr>
        <w:t>数据</w:t>
      </w:r>
      <w:r>
        <w:t>—</w:t>
      </w:r>
      <w:r>
        <w:rPr>
          <w:rFonts w:hint="eastAsia"/>
        </w:rPr>
        <w:t>03</w:t>
      </w:r>
      <w:r>
        <w:rPr>
          <w:rFonts w:hint="eastAsia"/>
        </w:rPr>
        <w:t>功能码</w:t>
      </w:r>
    </w:p>
    <w:p w:rsidR="00585D11" w:rsidRDefault="00585D11" w:rsidP="00585D11">
      <w:pPr>
        <w:pStyle w:val="af9"/>
      </w:pPr>
    </w:p>
    <w:p w:rsidR="00585D11" w:rsidRDefault="00585D11" w:rsidP="00585D11"/>
    <w:p w:rsidR="005563E0" w:rsidRDefault="005563E0" w:rsidP="00DB7D81">
      <w:pPr>
        <w:pStyle w:val="2"/>
        <w:numPr>
          <w:ilvl w:val="0"/>
          <w:numId w:val="8"/>
        </w:numPr>
      </w:pPr>
      <w:r>
        <w:rPr>
          <w:rFonts w:hint="eastAsia"/>
        </w:rPr>
        <w:t>读取</w:t>
      </w:r>
      <w:r w:rsidR="007A405F">
        <w:rPr>
          <w:rFonts w:hint="eastAsia"/>
        </w:rPr>
        <w:t>ACC</w:t>
      </w:r>
      <w:r>
        <w:rPr>
          <w:rFonts w:hint="eastAsia"/>
        </w:rPr>
        <w:t>数据</w:t>
      </w:r>
      <w:r>
        <w:t>—</w:t>
      </w:r>
      <w:r>
        <w:rPr>
          <w:rFonts w:hint="eastAsia"/>
        </w:rPr>
        <w:t>03</w:t>
      </w:r>
      <w:r>
        <w:rPr>
          <w:rFonts w:hint="eastAsia"/>
        </w:rPr>
        <w:t>功能码</w:t>
      </w:r>
    </w:p>
    <w:p w:rsidR="00585D11" w:rsidRDefault="00585D11" w:rsidP="00585D11"/>
    <w:p w:rsidR="005563E0" w:rsidRDefault="005563E0" w:rsidP="00DB7D81">
      <w:pPr>
        <w:pStyle w:val="2"/>
        <w:numPr>
          <w:ilvl w:val="0"/>
          <w:numId w:val="8"/>
        </w:numPr>
      </w:pPr>
      <w:r>
        <w:rPr>
          <w:rFonts w:hint="eastAsia"/>
        </w:rPr>
        <w:t>发送</w:t>
      </w:r>
      <w:r w:rsidR="00585D11">
        <w:rPr>
          <w:rFonts w:hint="eastAsia"/>
        </w:rPr>
        <w:t>D</w:t>
      </w:r>
      <w:r>
        <w:rPr>
          <w:rFonts w:hint="eastAsia"/>
        </w:rPr>
        <w:t>O</w:t>
      </w:r>
      <w:r>
        <w:rPr>
          <w:rFonts w:hint="eastAsia"/>
        </w:rPr>
        <w:t>数据</w:t>
      </w:r>
      <w:r>
        <w:t>—</w:t>
      </w:r>
      <w:r>
        <w:rPr>
          <w:rFonts w:hint="eastAsia"/>
        </w:rPr>
        <w:t>0</w:t>
      </w:r>
      <w:r w:rsidR="00585D11">
        <w:rPr>
          <w:rFonts w:hint="eastAsia"/>
        </w:rPr>
        <w:t>5</w:t>
      </w:r>
      <w:r w:rsidR="00585D11">
        <w:rPr>
          <w:rFonts w:hint="eastAsia"/>
        </w:rPr>
        <w:t>功能码</w:t>
      </w:r>
    </w:p>
    <w:p w:rsidR="00585D11" w:rsidRDefault="00585D11" w:rsidP="00585D11"/>
    <w:p w:rsidR="00585D11" w:rsidRDefault="00585D11" w:rsidP="00DB7D81">
      <w:pPr>
        <w:pStyle w:val="2"/>
        <w:numPr>
          <w:ilvl w:val="0"/>
          <w:numId w:val="8"/>
        </w:numPr>
      </w:pPr>
      <w:r>
        <w:rPr>
          <w:rFonts w:hint="eastAsia"/>
        </w:rPr>
        <w:t>发送</w:t>
      </w:r>
      <w:r>
        <w:rPr>
          <w:rFonts w:hint="eastAsia"/>
        </w:rPr>
        <w:t>DO</w:t>
      </w:r>
      <w:r>
        <w:rPr>
          <w:rFonts w:hint="eastAsia"/>
        </w:rPr>
        <w:t>数据</w:t>
      </w:r>
      <w:r>
        <w:t>—</w:t>
      </w:r>
      <w:r>
        <w:rPr>
          <w:rFonts w:hint="eastAsia"/>
        </w:rPr>
        <w:t>06</w:t>
      </w:r>
      <w:r>
        <w:rPr>
          <w:rFonts w:hint="eastAsia"/>
        </w:rPr>
        <w:t>功能码</w:t>
      </w:r>
    </w:p>
    <w:p w:rsidR="00585D11" w:rsidRDefault="00585D11" w:rsidP="00585D11"/>
    <w:p w:rsidR="00585D11" w:rsidRDefault="00585D11" w:rsidP="00DB7D81">
      <w:pPr>
        <w:pStyle w:val="2"/>
        <w:numPr>
          <w:ilvl w:val="0"/>
          <w:numId w:val="8"/>
        </w:numPr>
        <w:ind w:left="420"/>
      </w:pPr>
    </w:p>
    <w:p w:rsidR="001E0923" w:rsidRDefault="001E0923" w:rsidP="001E0923">
      <w:pPr>
        <w:pStyle w:val="1"/>
        <w:numPr>
          <w:ilvl w:val="0"/>
          <w:numId w:val="4"/>
        </w:numPr>
      </w:pPr>
      <w:r>
        <w:rPr>
          <w:rFonts w:hint="eastAsia"/>
        </w:rPr>
        <w:t>地方</w:t>
      </w:r>
    </w:p>
    <w:p w:rsidR="001E0923" w:rsidRDefault="001E0923" w:rsidP="001E0923">
      <w:pPr>
        <w:pStyle w:val="af9"/>
      </w:pPr>
    </w:p>
    <w:p w:rsidR="001E0923" w:rsidRPr="004A737B" w:rsidRDefault="001E0923" w:rsidP="001E0923">
      <w:pPr>
        <w:pStyle w:val="1"/>
        <w:numPr>
          <w:ilvl w:val="0"/>
          <w:numId w:val="4"/>
        </w:numPr>
      </w:pPr>
    </w:p>
    <w:sectPr w:rsidR="001E0923" w:rsidRPr="004A737B" w:rsidSect="00815490">
      <w:headerReference w:type="default" r:id="rId8"/>
      <w:footerReference w:type="default" r:id="rId9"/>
      <w:headerReference w:type="first" r:id="rId10"/>
      <w:pgSz w:w="11906" w:h="16838" w:code="9"/>
      <w:pgMar w:top="1418" w:right="1418" w:bottom="1134" w:left="1418" w:header="851" w:footer="68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F4B" w:rsidRDefault="00AF6F4B" w:rsidP="00A83F74">
      <w:pPr>
        <w:pStyle w:val="a4"/>
      </w:pPr>
      <w:r>
        <w:separator/>
      </w:r>
    </w:p>
  </w:endnote>
  <w:endnote w:type="continuationSeparator" w:id="1">
    <w:p w:rsidR="00AF6F4B" w:rsidRDefault="00AF6F4B" w:rsidP="00A83F74">
      <w:pPr>
        <w:pStyle w:val="a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华文楷体">
    <w:altName w:val="华文仿宋"/>
    <w:charset w:val="86"/>
    <w:family w:val="auto"/>
    <w:pitch w:val="variable"/>
    <w:sig w:usb0="00000000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C8F" w:rsidRPr="000C58A2" w:rsidRDefault="00442C8F" w:rsidP="000C58A2">
    <w:pPr>
      <w:pStyle w:val="ab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hint="eastAsia"/>
      </w:rPr>
      <w:t>珠海派诺科技股份有限公司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fldSimple w:instr=" PAGE   \* MERGEFORMAT ">
      <w:r w:rsidR="003B5873" w:rsidRPr="003B5873">
        <w:rPr>
          <w:rFonts w:asciiTheme="majorHAnsi" w:hAnsiTheme="majorHAnsi"/>
          <w:noProof/>
          <w:lang w:val="zh-CN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F4B" w:rsidRDefault="00AF6F4B" w:rsidP="00A83F74">
      <w:pPr>
        <w:pStyle w:val="a4"/>
      </w:pPr>
      <w:r>
        <w:separator/>
      </w:r>
    </w:p>
  </w:footnote>
  <w:footnote w:type="continuationSeparator" w:id="1">
    <w:p w:rsidR="00AF6F4B" w:rsidRDefault="00AF6F4B" w:rsidP="00A83F74">
      <w:pPr>
        <w:pStyle w:val="a4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C8F" w:rsidRPr="00815490" w:rsidRDefault="00442C8F" w:rsidP="006E5911">
    <w:pPr>
      <w:pStyle w:val="aa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37B" w:rsidRDefault="004A737B">
    <w:pPr>
      <w:pStyle w:val="aa"/>
    </w:pPr>
  </w:p>
  <w:p w:rsidR="00442C8F" w:rsidRDefault="00442C8F" w:rsidP="004A737B">
    <w:pPr>
      <w:pStyle w:val="aa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15F28"/>
    <w:multiLevelType w:val="multilevel"/>
    <w:tmpl w:val="B6EC042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1">
    <w:nsid w:val="0AF7633B"/>
    <w:multiLevelType w:val="hybridMultilevel"/>
    <w:tmpl w:val="E48453BE"/>
    <w:lvl w:ilvl="0" w:tplc="41862C10">
      <w:numFmt w:val="decimalZero"/>
      <w:lvlText w:val="%1"/>
      <w:lvlJc w:val="left"/>
      <w:pPr>
        <w:ind w:left="13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">
    <w:nsid w:val="128B22EE"/>
    <w:multiLevelType w:val="hybridMultilevel"/>
    <w:tmpl w:val="1504A620"/>
    <w:lvl w:ilvl="0" w:tplc="391E8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26F35F4"/>
    <w:multiLevelType w:val="hybridMultilevel"/>
    <w:tmpl w:val="5EBE02FA"/>
    <w:lvl w:ilvl="0" w:tplc="CB5AF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FC4DF9"/>
    <w:multiLevelType w:val="hybridMultilevel"/>
    <w:tmpl w:val="CD189C0C"/>
    <w:lvl w:ilvl="0" w:tplc="76CAC95E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8D6265"/>
    <w:multiLevelType w:val="hybridMultilevel"/>
    <w:tmpl w:val="7EA03B78"/>
    <w:lvl w:ilvl="0" w:tplc="34D8A7F8">
      <w:numFmt w:val="decimalZero"/>
      <w:lvlText w:val="%1"/>
      <w:lvlJc w:val="left"/>
      <w:pPr>
        <w:ind w:left="17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0" w:hanging="420"/>
      </w:p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6">
    <w:nsid w:val="3FDF1AD5"/>
    <w:multiLevelType w:val="singleLevel"/>
    <w:tmpl w:val="35B2749C"/>
    <w:lvl w:ilvl="0">
      <w:start w:val="1"/>
      <w:numFmt w:val="decimal"/>
      <w:lvlText w:val="%1"/>
      <w:legacy w:legacy="1" w:legacySpace="0" w:legacyIndent="247"/>
      <w:lvlJc w:val="left"/>
      <w:pPr>
        <w:ind w:left="247" w:hanging="247"/>
      </w:pPr>
      <w:rPr>
        <w:rFonts w:ascii="Times New Roman" w:hAnsi="Times New Roman" w:hint="default"/>
      </w:rPr>
    </w:lvl>
  </w:abstractNum>
  <w:abstractNum w:abstractNumId="7">
    <w:nsid w:val="6D2572B6"/>
    <w:multiLevelType w:val="hybridMultilevel"/>
    <w:tmpl w:val="7CEAB3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E780F38"/>
    <w:multiLevelType w:val="hybridMultilevel"/>
    <w:tmpl w:val="09D6CB9E"/>
    <w:lvl w:ilvl="0" w:tplc="0F1CF9D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bordersDoNotSurroundHeader/>
  <w:bordersDoNotSurroundFooter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 fillcolor="white">
      <v:fill color="white"/>
      <o:colormru v:ext="edit" colors="#9f9"/>
      <o:colormenu v:ext="edit" fillcolor="#9f9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22E2"/>
    <w:rsid w:val="00006BBF"/>
    <w:rsid w:val="00010B84"/>
    <w:rsid w:val="00017465"/>
    <w:rsid w:val="000316C6"/>
    <w:rsid w:val="00031729"/>
    <w:rsid w:val="00031B00"/>
    <w:rsid w:val="00034539"/>
    <w:rsid w:val="00036432"/>
    <w:rsid w:val="000400BB"/>
    <w:rsid w:val="0004210B"/>
    <w:rsid w:val="00043AC4"/>
    <w:rsid w:val="0004400B"/>
    <w:rsid w:val="00047D1C"/>
    <w:rsid w:val="000506E1"/>
    <w:rsid w:val="00050DFA"/>
    <w:rsid w:val="000511B5"/>
    <w:rsid w:val="000617C3"/>
    <w:rsid w:val="00061E49"/>
    <w:rsid w:val="00070FF5"/>
    <w:rsid w:val="00072824"/>
    <w:rsid w:val="0007286B"/>
    <w:rsid w:val="00097589"/>
    <w:rsid w:val="000B3150"/>
    <w:rsid w:val="000B421F"/>
    <w:rsid w:val="000B791A"/>
    <w:rsid w:val="000C3EC3"/>
    <w:rsid w:val="000C58A2"/>
    <w:rsid w:val="000C71F5"/>
    <w:rsid w:val="000D2023"/>
    <w:rsid w:val="000E2998"/>
    <w:rsid w:val="000F16D1"/>
    <w:rsid w:val="000F7119"/>
    <w:rsid w:val="0010042D"/>
    <w:rsid w:val="00102B24"/>
    <w:rsid w:val="00107DF0"/>
    <w:rsid w:val="00125ECD"/>
    <w:rsid w:val="00127115"/>
    <w:rsid w:val="00133110"/>
    <w:rsid w:val="0013344F"/>
    <w:rsid w:val="00134CEA"/>
    <w:rsid w:val="001366E7"/>
    <w:rsid w:val="00137D69"/>
    <w:rsid w:val="00143EBB"/>
    <w:rsid w:val="00155C3F"/>
    <w:rsid w:val="00163E62"/>
    <w:rsid w:val="001709F3"/>
    <w:rsid w:val="00175C2E"/>
    <w:rsid w:val="00176FBD"/>
    <w:rsid w:val="00177E77"/>
    <w:rsid w:val="00183CF6"/>
    <w:rsid w:val="00191962"/>
    <w:rsid w:val="00195D68"/>
    <w:rsid w:val="00196A15"/>
    <w:rsid w:val="001A1568"/>
    <w:rsid w:val="001A4C5F"/>
    <w:rsid w:val="001A4EF8"/>
    <w:rsid w:val="001A7B1A"/>
    <w:rsid w:val="001B127C"/>
    <w:rsid w:val="001B6BA1"/>
    <w:rsid w:val="001C07EE"/>
    <w:rsid w:val="001C14BB"/>
    <w:rsid w:val="001C1671"/>
    <w:rsid w:val="001C3E99"/>
    <w:rsid w:val="001C7F06"/>
    <w:rsid w:val="001D15E9"/>
    <w:rsid w:val="001D6CE3"/>
    <w:rsid w:val="001D6F28"/>
    <w:rsid w:val="001D7C54"/>
    <w:rsid w:val="001E0923"/>
    <w:rsid w:val="001E26AE"/>
    <w:rsid w:val="001F1BD9"/>
    <w:rsid w:val="001F3E86"/>
    <w:rsid w:val="001F5262"/>
    <w:rsid w:val="001F6D6B"/>
    <w:rsid w:val="00202864"/>
    <w:rsid w:val="002036F0"/>
    <w:rsid w:val="00205DCD"/>
    <w:rsid w:val="002106CB"/>
    <w:rsid w:val="00212F53"/>
    <w:rsid w:val="00216672"/>
    <w:rsid w:val="0021761C"/>
    <w:rsid w:val="00221256"/>
    <w:rsid w:val="00225269"/>
    <w:rsid w:val="00232264"/>
    <w:rsid w:val="00233509"/>
    <w:rsid w:val="002340F8"/>
    <w:rsid w:val="002356EA"/>
    <w:rsid w:val="00235883"/>
    <w:rsid w:val="00241823"/>
    <w:rsid w:val="002429FF"/>
    <w:rsid w:val="00247CC3"/>
    <w:rsid w:val="00250F29"/>
    <w:rsid w:val="00251344"/>
    <w:rsid w:val="00253DAE"/>
    <w:rsid w:val="002553CD"/>
    <w:rsid w:val="002564D4"/>
    <w:rsid w:val="00256B1F"/>
    <w:rsid w:val="00257502"/>
    <w:rsid w:val="00261D90"/>
    <w:rsid w:val="002668EB"/>
    <w:rsid w:val="002678B4"/>
    <w:rsid w:val="00267EEE"/>
    <w:rsid w:val="00272D63"/>
    <w:rsid w:val="002748EA"/>
    <w:rsid w:val="00276228"/>
    <w:rsid w:val="00285190"/>
    <w:rsid w:val="002855A4"/>
    <w:rsid w:val="002857E0"/>
    <w:rsid w:val="002919A6"/>
    <w:rsid w:val="00292718"/>
    <w:rsid w:val="002936AF"/>
    <w:rsid w:val="00295964"/>
    <w:rsid w:val="002A3004"/>
    <w:rsid w:val="002A4D57"/>
    <w:rsid w:val="002A55B8"/>
    <w:rsid w:val="002A7D71"/>
    <w:rsid w:val="002B6F81"/>
    <w:rsid w:val="002C023B"/>
    <w:rsid w:val="002C7A2A"/>
    <w:rsid w:val="002D2171"/>
    <w:rsid w:val="002E36BD"/>
    <w:rsid w:val="002E6A91"/>
    <w:rsid w:val="002F0AFA"/>
    <w:rsid w:val="002F2130"/>
    <w:rsid w:val="002F706C"/>
    <w:rsid w:val="00300C87"/>
    <w:rsid w:val="003016BF"/>
    <w:rsid w:val="00306814"/>
    <w:rsid w:val="00312201"/>
    <w:rsid w:val="00320387"/>
    <w:rsid w:val="003227A7"/>
    <w:rsid w:val="00331A6C"/>
    <w:rsid w:val="00333C0E"/>
    <w:rsid w:val="00336181"/>
    <w:rsid w:val="00351116"/>
    <w:rsid w:val="00351B10"/>
    <w:rsid w:val="003535A2"/>
    <w:rsid w:val="0035485B"/>
    <w:rsid w:val="0037253E"/>
    <w:rsid w:val="00374A14"/>
    <w:rsid w:val="00387D32"/>
    <w:rsid w:val="00394A26"/>
    <w:rsid w:val="003A1E94"/>
    <w:rsid w:val="003A4E44"/>
    <w:rsid w:val="003A51E5"/>
    <w:rsid w:val="003B314D"/>
    <w:rsid w:val="003B5873"/>
    <w:rsid w:val="003B7406"/>
    <w:rsid w:val="003C08E8"/>
    <w:rsid w:val="003E1633"/>
    <w:rsid w:val="003E65DE"/>
    <w:rsid w:val="003F2B4A"/>
    <w:rsid w:val="00400CE7"/>
    <w:rsid w:val="00404F51"/>
    <w:rsid w:val="00413BF7"/>
    <w:rsid w:val="004173D0"/>
    <w:rsid w:val="00420BD6"/>
    <w:rsid w:val="00422409"/>
    <w:rsid w:val="004227D6"/>
    <w:rsid w:val="00431B33"/>
    <w:rsid w:val="00432C15"/>
    <w:rsid w:val="004338EA"/>
    <w:rsid w:val="0043576C"/>
    <w:rsid w:val="00437A00"/>
    <w:rsid w:val="00440468"/>
    <w:rsid w:val="00440E6B"/>
    <w:rsid w:val="00442C8F"/>
    <w:rsid w:val="00442E39"/>
    <w:rsid w:val="00443B9F"/>
    <w:rsid w:val="00443BC7"/>
    <w:rsid w:val="00444582"/>
    <w:rsid w:val="004502CD"/>
    <w:rsid w:val="0045274C"/>
    <w:rsid w:val="00457C30"/>
    <w:rsid w:val="0046025C"/>
    <w:rsid w:val="00462B62"/>
    <w:rsid w:val="00463C87"/>
    <w:rsid w:val="004642CF"/>
    <w:rsid w:val="00465BC5"/>
    <w:rsid w:val="004679BE"/>
    <w:rsid w:val="00467D7F"/>
    <w:rsid w:val="00473BAC"/>
    <w:rsid w:val="00474ABC"/>
    <w:rsid w:val="00481853"/>
    <w:rsid w:val="00482E7F"/>
    <w:rsid w:val="00486DBD"/>
    <w:rsid w:val="00492DF0"/>
    <w:rsid w:val="004964CE"/>
    <w:rsid w:val="004A431E"/>
    <w:rsid w:val="004A443D"/>
    <w:rsid w:val="004A6393"/>
    <w:rsid w:val="004A737B"/>
    <w:rsid w:val="004B008C"/>
    <w:rsid w:val="004B097F"/>
    <w:rsid w:val="004B1477"/>
    <w:rsid w:val="004B2590"/>
    <w:rsid w:val="004B28D8"/>
    <w:rsid w:val="004B4E15"/>
    <w:rsid w:val="004B6A37"/>
    <w:rsid w:val="004C0501"/>
    <w:rsid w:val="004C10D7"/>
    <w:rsid w:val="004C3C31"/>
    <w:rsid w:val="004C562B"/>
    <w:rsid w:val="004C6D07"/>
    <w:rsid w:val="004C7351"/>
    <w:rsid w:val="004D32CC"/>
    <w:rsid w:val="004E0D8D"/>
    <w:rsid w:val="004E13E3"/>
    <w:rsid w:val="004E195A"/>
    <w:rsid w:val="004E19ED"/>
    <w:rsid w:val="004E1A89"/>
    <w:rsid w:val="004E6551"/>
    <w:rsid w:val="004F0382"/>
    <w:rsid w:val="004F2449"/>
    <w:rsid w:val="004F2CF3"/>
    <w:rsid w:val="004F3C72"/>
    <w:rsid w:val="0050076C"/>
    <w:rsid w:val="00515097"/>
    <w:rsid w:val="00524B64"/>
    <w:rsid w:val="00524C20"/>
    <w:rsid w:val="00526324"/>
    <w:rsid w:val="00526E7E"/>
    <w:rsid w:val="00527AF9"/>
    <w:rsid w:val="00531D51"/>
    <w:rsid w:val="00533FD0"/>
    <w:rsid w:val="005403DB"/>
    <w:rsid w:val="00541F7E"/>
    <w:rsid w:val="00543D84"/>
    <w:rsid w:val="00545CC2"/>
    <w:rsid w:val="00554811"/>
    <w:rsid w:val="00554E95"/>
    <w:rsid w:val="00554EB1"/>
    <w:rsid w:val="005563E0"/>
    <w:rsid w:val="00557501"/>
    <w:rsid w:val="00582F96"/>
    <w:rsid w:val="00585D11"/>
    <w:rsid w:val="00586487"/>
    <w:rsid w:val="00590A9F"/>
    <w:rsid w:val="005A1E20"/>
    <w:rsid w:val="005A3F44"/>
    <w:rsid w:val="005A5494"/>
    <w:rsid w:val="005A78ED"/>
    <w:rsid w:val="005A7A7A"/>
    <w:rsid w:val="005B209C"/>
    <w:rsid w:val="005B64A1"/>
    <w:rsid w:val="005B67AA"/>
    <w:rsid w:val="005B7DAB"/>
    <w:rsid w:val="005C093C"/>
    <w:rsid w:val="005C3E55"/>
    <w:rsid w:val="005D4A94"/>
    <w:rsid w:val="005E4F1E"/>
    <w:rsid w:val="005E5493"/>
    <w:rsid w:val="005F1E91"/>
    <w:rsid w:val="005F7BEF"/>
    <w:rsid w:val="005F7DC9"/>
    <w:rsid w:val="006037F9"/>
    <w:rsid w:val="00607932"/>
    <w:rsid w:val="00616448"/>
    <w:rsid w:val="006222C5"/>
    <w:rsid w:val="00626CB8"/>
    <w:rsid w:val="0063575A"/>
    <w:rsid w:val="00642A5B"/>
    <w:rsid w:val="006538BC"/>
    <w:rsid w:val="006553DB"/>
    <w:rsid w:val="00671C63"/>
    <w:rsid w:val="00674E72"/>
    <w:rsid w:val="00675C4D"/>
    <w:rsid w:val="006812DE"/>
    <w:rsid w:val="006813C3"/>
    <w:rsid w:val="00686081"/>
    <w:rsid w:val="00691871"/>
    <w:rsid w:val="00693F6E"/>
    <w:rsid w:val="006A16D8"/>
    <w:rsid w:val="006A5663"/>
    <w:rsid w:val="006B2354"/>
    <w:rsid w:val="006B243B"/>
    <w:rsid w:val="006B6BDF"/>
    <w:rsid w:val="006D3DC9"/>
    <w:rsid w:val="006D761C"/>
    <w:rsid w:val="006E5911"/>
    <w:rsid w:val="006F05FF"/>
    <w:rsid w:val="006F502C"/>
    <w:rsid w:val="00700E5B"/>
    <w:rsid w:val="0070112E"/>
    <w:rsid w:val="00707390"/>
    <w:rsid w:val="00710184"/>
    <w:rsid w:val="007102A0"/>
    <w:rsid w:val="0071223E"/>
    <w:rsid w:val="00715C45"/>
    <w:rsid w:val="0072027D"/>
    <w:rsid w:val="00721A64"/>
    <w:rsid w:val="00722446"/>
    <w:rsid w:val="00724DFB"/>
    <w:rsid w:val="00725D06"/>
    <w:rsid w:val="00733AFD"/>
    <w:rsid w:val="00737584"/>
    <w:rsid w:val="00744001"/>
    <w:rsid w:val="00745895"/>
    <w:rsid w:val="00747E0F"/>
    <w:rsid w:val="00755017"/>
    <w:rsid w:val="00755477"/>
    <w:rsid w:val="00763A05"/>
    <w:rsid w:val="00770428"/>
    <w:rsid w:val="007724B3"/>
    <w:rsid w:val="00781EAC"/>
    <w:rsid w:val="0078500E"/>
    <w:rsid w:val="007915F3"/>
    <w:rsid w:val="00793481"/>
    <w:rsid w:val="00795315"/>
    <w:rsid w:val="007A34E8"/>
    <w:rsid w:val="007A405F"/>
    <w:rsid w:val="007A5292"/>
    <w:rsid w:val="007B3CF9"/>
    <w:rsid w:val="007C72E0"/>
    <w:rsid w:val="007D25C5"/>
    <w:rsid w:val="007D7435"/>
    <w:rsid w:val="007E2A40"/>
    <w:rsid w:val="007F178B"/>
    <w:rsid w:val="007F22E2"/>
    <w:rsid w:val="007F3775"/>
    <w:rsid w:val="00800A94"/>
    <w:rsid w:val="00800FB7"/>
    <w:rsid w:val="00802913"/>
    <w:rsid w:val="00803E7A"/>
    <w:rsid w:val="008147AE"/>
    <w:rsid w:val="00815490"/>
    <w:rsid w:val="00816E6A"/>
    <w:rsid w:val="0082255E"/>
    <w:rsid w:val="00822C5D"/>
    <w:rsid w:val="00832518"/>
    <w:rsid w:val="0083634A"/>
    <w:rsid w:val="00836E50"/>
    <w:rsid w:val="0085042C"/>
    <w:rsid w:val="00857667"/>
    <w:rsid w:val="00863259"/>
    <w:rsid w:val="00863CFF"/>
    <w:rsid w:val="00863F89"/>
    <w:rsid w:val="0086437F"/>
    <w:rsid w:val="00865782"/>
    <w:rsid w:val="008715AD"/>
    <w:rsid w:val="00873884"/>
    <w:rsid w:val="00874D35"/>
    <w:rsid w:val="008751B0"/>
    <w:rsid w:val="00877E9D"/>
    <w:rsid w:val="00882957"/>
    <w:rsid w:val="00892B18"/>
    <w:rsid w:val="00893A01"/>
    <w:rsid w:val="008A1316"/>
    <w:rsid w:val="008A5410"/>
    <w:rsid w:val="008A72D4"/>
    <w:rsid w:val="008B4196"/>
    <w:rsid w:val="008B6801"/>
    <w:rsid w:val="008C05D0"/>
    <w:rsid w:val="008C2D7F"/>
    <w:rsid w:val="008C309E"/>
    <w:rsid w:val="008C476A"/>
    <w:rsid w:val="008C4E44"/>
    <w:rsid w:val="008D1156"/>
    <w:rsid w:val="008E0C80"/>
    <w:rsid w:val="008E15D3"/>
    <w:rsid w:val="008E1EEA"/>
    <w:rsid w:val="008E3B8E"/>
    <w:rsid w:val="008E5E06"/>
    <w:rsid w:val="008F11C4"/>
    <w:rsid w:val="008F4A62"/>
    <w:rsid w:val="00900C00"/>
    <w:rsid w:val="00900C15"/>
    <w:rsid w:val="00903468"/>
    <w:rsid w:val="009041BE"/>
    <w:rsid w:val="0090744B"/>
    <w:rsid w:val="0091116D"/>
    <w:rsid w:val="00913B5C"/>
    <w:rsid w:val="00920F34"/>
    <w:rsid w:val="0092181A"/>
    <w:rsid w:val="00924B09"/>
    <w:rsid w:val="00925ABE"/>
    <w:rsid w:val="009264D7"/>
    <w:rsid w:val="00926AA4"/>
    <w:rsid w:val="009303FD"/>
    <w:rsid w:val="0093174D"/>
    <w:rsid w:val="00934FCA"/>
    <w:rsid w:val="00937E9B"/>
    <w:rsid w:val="009415DD"/>
    <w:rsid w:val="00950461"/>
    <w:rsid w:val="00971225"/>
    <w:rsid w:val="00974C5B"/>
    <w:rsid w:val="00991BA5"/>
    <w:rsid w:val="0099793A"/>
    <w:rsid w:val="009A357A"/>
    <w:rsid w:val="009A3C52"/>
    <w:rsid w:val="009A4C44"/>
    <w:rsid w:val="009A6D3B"/>
    <w:rsid w:val="009B07DE"/>
    <w:rsid w:val="009B4788"/>
    <w:rsid w:val="009B5ED8"/>
    <w:rsid w:val="009B79B6"/>
    <w:rsid w:val="009C45C7"/>
    <w:rsid w:val="009D5277"/>
    <w:rsid w:val="009D562F"/>
    <w:rsid w:val="009E0F77"/>
    <w:rsid w:val="009F4533"/>
    <w:rsid w:val="009F5CAD"/>
    <w:rsid w:val="009F78C3"/>
    <w:rsid w:val="009F7EFF"/>
    <w:rsid w:val="00A03A03"/>
    <w:rsid w:val="00A03B04"/>
    <w:rsid w:val="00A0433B"/>
    <w:rsid w:val="00A05772"/>
    <w:rsid w:val="00A10607"/>
    <w:rsid w:val="00A11109"/>
    <w:rsid w:val="00A204DE"/>
    <w:rsid w:val="00A22B94"/>
    <w:rsid w:val="00A256C7"/>
    <w:rsid w:val="00A27DD3"/>
    <w:rsid w:val="00A303CD"/>
    <w:rsid w:val="00A35D30"/>
    <w:rsid w:val="00A36AC2"/>
    <w:rsid w:val="00A445BF"/>
    <w:rsid w:val="00A52625"/>
    <w:rsid w:val="00A60453"/>
    <w:rsid w:val="00A65184"/>
    <w:rsid w:val="00A65785"/>
    <w:rsid w:val="00A7199D"/>
    <w:rsid w:val="00A76174"/>
    <w:rsid w:val="00A768B7"/>
    <w:rsid w:val="00A83F74"/>
    <w:rsid w:val="00A85D67"/>
    <w:rsid w:val="00A90BAC"/>
    <w:rsid w:val="00A925D8"/>
    <w:rsid w:val="00A9405A"/>
    <w:rsid w:val="00A95910"/>
    <w:rsid w:val="00A97635"/>
    <w:rsid w:val="00AA1C29"/>
    <w:rsid w:val="00AA3813"/>
    <w:rsid w:val="00AA6AC1"/>
    <w:rsid w:val="00AB26D8"/>
    <w:rsid w:val="00AC46CB"/>
    <w:rsid w:val="00AC4C20"/>
    <w:rsid w:val="00AD09AE"/>
    <w:rsid w:val="00AD0EE3"/>
    <w:rsid w:val="00AD4467"/>
    <w:rsid w:val="00AE40AA"/>
    <w:rsid w:val="00AE442E"/>
    <w:rsid w:val="00AE4BCB"/>
    <w:rsid w:val="00AF1132"/>
    <w:rsid w:val="00AF5119"/>
    <w:rsid w:val="00AF6F4B"/>
    <w:rsid w:val="00B002EC"/>
    <w:rsid w:val="00B00D19"/>
    <w:rsid w:val="00B021DA"/>
    <w:rsid w:val="00B0313A"/>
    <w:rsid w:val="00B04BC0"/>
    <w:rsid w:val="00B10E45"/>
    <w:rsid w:val="00B1301E"/>
    <w:rsid w:val="00B14FD6"/>
    <w:rsid w:val="00B20D3E"/>
    <w:rsid w:val="00B36158"/>
    <w:rsid w:val="00B37ABD"/>
    <w:rsid w:val="00B40741"/>
    <w:rsid w:val="00B50430"/>
    <w:rsid w:val="00B53BEC"/>
    <w:rsid w:val="00B57F10"/>
    <w:rsid w:val="00B64831"/>
    <w:rsid w:val="00B674C4"/>
    <w:rsid w:val="00B70314"/>
    <w:rsid w:val="00B729C5"/>
    <w:rsid w:val="00B83DE8"/>
    <w:rsid w:val="00B847BD"/>
    <w:rsid w:val="00B917B0"/>
    <w:rsid w:val="00BA05C6"/>
    <w:rsid w:val="00BA2A73"/>
    <w:rsid w:val="00BA4509"/>
    <w:rsid w:val="00BA59E5"/>
    <w:rsid w:val="00BB319E"/>
    <w:rsid w:val="00BB453E"/>
    <w:rsid w:val="00BC1429"/>
    <w:rsid w:val="00BC6194"/>
    <w:rsid w:val="00BD027C"/>
    <w:rsid w:val="00BD3172"/>
    <w:rsid w:val="00BD4310"/>
    <w:rsid w:val="00BD68E0"/>
    <w:rsid w:val="00BE4707"/>
    <w:rsid w:val="00BE72A5"/>
    <w:rsid w:val="00C127B6"/>
    <w:rsid w:val="00C16C7A"/>
    <w:rsid w:val="00C31D01"/>
    <w:rsid w:val="00C35A3D"/>
    <w:rsid w:val="00C37E0C"/>
    <w:rsid w:val="00C42F05"/>
    <w:rsid w:val="00C43AC7"/>
    <w:rsid w:val="00C45028"/>
    <w:rsid w:val="00C45F2A"/>
    <w:rsid w:val="00C46ECE"/>
    <w:rsid w:val="00C534A5"/>
    <w:rsid w:val="00C66620"/>
    <w:rsid w:val="00C6764F"/>
    <w:rsid w:val="00C766CC"/>
    <w:rsid w:val="00C848DC"/>
    <w:rsid w:val="00C87B69"/>
    <w:rsid w:val="00C9444C"/>
    <w:rsid w:val="00C94B8C"/>
    <w:rsid w:val="00C97BB3"/>
    <w:rsid w:val="00CA0665"/>
    <w:rsid w:val="00CA2384"/>
    <w:rsid w:val="00CA4C3E"/>
    <w:rsid w:val="00CB6B6E"/>
    <w:rsid w:val="00CC0A48"/>
    <w:rsid w:val="00CC0F53"/>
    <w:rsid w:val="00CC3B2E"/>
    <w:rsid w:val="00CD1D23"/>
    <w:rsid w:val="00CD1EF1"/>
    <w:rsid w:val="00CE6EFD"/>
    <w:rsid w:val="00CF2A6D"/>
    <w:rsid w:val="00CF355E"/>
    <w:rsid w:val="00CF5DE7"/>
    <w:rsid w:val="00D04381"/>
    <w:rsid w:val="00D064EC"/>
    <w:rsid w:val="00D11672"/>
    <w:rsid w:val="00D1396E"/>
    <w:rsid w:val="00D16F0F"/>
    <w:rsid w:val="00D242B5"/>
    <w:rsid w:val="00D266B3"/>
    <w:rsid w:val="00D2708D"/>
    <w:rsid w:val="00D3004E"/>
    <w:rsid w:val="00D32F50"/>
    <w:rsid w:val="00D40205"/>
    <w:rsid w:val="00D42D78"/>
    <w:rsid w:val="00D549B5"/>
    <w:rsid w:val="00D60ECF"/>
    <w:rsid w:val="00D60FEC"/>
    <w:rsid w:val="00D727E9"/>
    <w:rsid w:val="00D72DB1"/>
    <w:rsid w:val="00D75981"/>
    <w:rsid w:val="00D81D99"/>
    <w:rsid w:val="00D82CE9"/>
    <w:rsid w:val="00D84688"/>
    <w:rsid w:val="00D86679"/>
    <w:rsid w:val="00D87054"/>
    <w:rsid w:val="00DB2DBB"/>
    <w:rsid w:val="00DB76A1"/>
    <w:rsid w:val="00DB7D81"/>
    <w:rsid w:val="00DB7DA8"/>
    <w:rsid w:val="00DC1288"/>
    <w:rsid w:val="00DC2528"/>
    <w:rsid w:val="00DD1DB3"/>
    <w:rsid w:val="00DD324A"/>
    <w:rsid w:val="00DD3796"/>
    <w:rsid w:val="00DE4E64"/>
    <w:rsid w:val="00DE7A2D"/>
    <w:rsid w:val="00DF27E7"/>
    <w:rsid w:val="00DF4B07"/>
    <w:rsid w:val="00E05767"/>
    <w:rsid w:val="00E073ED"/>
    <w:rsid w:val="00E07989"/>
    <w:rsid w:val="00E119E6"/>
    <w:rsid w:val="00E209FE"/>
    <w:rsid w:val="00E2239C"/>
    <w:rsid w:val="00E33049"/>
    <w:rsid w:val="00E34985"/>
    <w:rsid w:val="00E44BD7"/>
    <w:rsid w:val="00E552E7"/>
    <w:rsid w:val="00E57084"/>
    <w:rsid w:val="00E5791A"/>
    <w:rsid w:val="00E6607D"/>
    <w:rsid w:val="00E67599"/>
    <w:rsid w:val="00E74605"/>
    <w:rsid w:val="00E8534D"/>
    <w:rsid w:val="00E90AB8"/>
    <w:rsid w:val="00E90D26"/>
    <w:rsid w:val="00E94372"/>
    <w:rsid w:val="00E96BAF"/>
    <w:rsid w:val="00E97219"/>
    <w:rsid w:val="00E97BF7"/>
    <w:rsid w:val="00EA0D1C"/>
    <w:rsid w:val="00EA3C9B"/>
    <w:rsid w:val="00EA4DC4"/>
    <w:rsid w:val="00EA54ED"/>
    <w:rsid w:val="00EB2075"/>
    <w:rsid w:val="00EB27B7"/>
    <w:rsid w:val="00EB6117"/>
    <w:rsid w:val="00EC203D"/>
    <w:rsid w:val="00EC2ACA"/>
    <w:rsid w:val="00EC6D1A"/>
    <w:rsid w:val="00ED1A7D"/>
    <w:rsid w:val="00ED23F9"/>
    <w:rsid w:val="00ED52C0"/>
    <w:rsid w:val="00ED6414"/>
    <w:rsid w:val="00ED6E56"/>
    <w:rsid w:val="00ED7D65"/>
    <w:rsid w:val="00EE2CB1"/>
    <w:rsid w:val="00EE6FFC"/>
    <w:rsid w:val="00EE7CBF"/>
    <w:rsid w:val="00EF0D37"/>
    <w:rsid w:val="00EF1288"/>
    <w:rsid w:val="00EF7A91"/>
    <w:rsid w:val="00F02CAC"/>
    <w:rsid w:val="00F06EB4"/>
    <w:rsid w:val="00F107BE"/>
    <w:rsid w:val="00F115F7"/>
    <w:rsid w:val="00F149C7"/>
    <w:rsid w:val="00F157C6"/>
    <w:rsid w:val="00F17182"/>
    <w:rsid w:val="00F17CA3"/>
    <w:rsid w:val="00F409C1"/>
    <w:rsid w:val="00F41D26"/>
    <w:rsid w:val="00F51711"/>
    <w:rsid w:val="00F51EE9"/>
    <w:rsid w:val="00F76C8B"/>
    <w:rsid w:val="00F975A9"/>
    <w:rsid w:val="00FA0619"/>
    <w:rsid w:val="00FA17B3"/>
    <w:rsid w:val="00FA30E7"/>
    <w:rsid w:val="00FA4347"/>
    <w:rsid w:val="00FA4435"/>
    <w:rsid w:val="00FA5F6B"/>
    <w:rsid w:val="00FB2F9C"/>
    <w:rsid w:val="00FC4B87"/>
    <w:rsid w:val="00FC604E"/>
    <w:rsid w:val="00FC793E"/>
    <w:rsid w:val="00FD53F0"/>
    <w:rsid w:val="00FD5B13"/>
    <w:rsid w:val="00FD61ED"/>
    <w:rsid w:val="00FE097D"/>
    <w:rsid w:val="00FE110E"/>
    <w:rsid w:val="00FE417A"/>
    <w:rsid w:val="00FE7E57"/>
    <w:rsid w:val="00FF1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  <o:colormru v:ext="edit" colors="#9f9"/>
      <o:colormenu v:ext="edit" fillcolor="#9f9"/>
    </o:shapedefaults>
    <o:shapelayout v:ext="edit">
      <o:idmap v:ext="edit" data="1"/>
      <o:rules v:ext="edit">
        <o:r id="V:Rule11" type="connector" idref="#_x0000_s1062"/>
        <o:r id="V:Rule12" type="connector" idref="#_x0000_s1060"/>
        <o:r id="V:Rule13" type="connector" idref="#_x0000_s1143"/>
        <o:r id="V:Rule14" type="connector" idref="#_x0000_s1147"/>
        <o:r id="V:Rule15" type="connector" idref="#_x0000_s1150"/>
        <o:r id="V:Rule16" type="connector" idref="#_x0000_s1156"/>
        <o:r id="V:Rule17" type="connector" idref="#_x0000_s1136"/>
        <o:r id="V:Rule18" type="connector" idref="#_x0000_s1155"/>
        <o:r id="V:Rule19" type="connector" idref="#_x0000_s1138"/>
        <o:r id="V:Rule20" type="connector" idref="#_x0000_s11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1D2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F41D26"/>
    <w:pPr>
      <w:autoSpaceDE w:val="0"/>
      <w:autoSpaceDN w:val="0"/>
      <w:adjustRightInd w:val="0"/>
      <w:spacing w:before="240" w:after="120" w:line="360" w:lineRule="auto"/>
      <w:ind w:left="247" w:hanging="247"/>
      <w:jc w:val="left"/>
      <w:outlineLvl w:val="0"/>
    </w:pPr>
    <w:rPr>
      <w:rFonts w:ascii="Arial" w:hAnsi="Arial" w:cs="Arial"/>
      <w:b/>
      <w:bCs/>
      <w:kern w:val="0"/>
      <w:sz w:val="24"/>
    </w:rPr>
  </w:style>
  <w:style w:type="paragraph" w:styleId="2">
    <w:name w:val="heading 2"/>
    <w:basedOn w:val="a"/>
    <w:qFormat/>
    <w:rsid w:val="00F41D26"/>
    <w:pPr>
      <w:autoSpaceDE w:val="0"/>
      <w:autoSpaceDN w:val="0"/>
      <w:adjustRightInd w:val="0"/>
      <w:spacing w:before="120" w:line="360" w:lineRule="auto"/>
      <w:ind w:left="417" w:hanging="417"/>
      <w:jc w:val="left"/>
      <w:outlineLvl w:val="1"/>
    </w:pPr>
    <w:rPr>
      <w:rFonts w:ascii="Arial" w:hAnsi="Arial" w:cs="Arial"/>
      <w:b/>
      <w:bCs/>
      <w:kern w:val="0"/>
      <w:sz w:val="24"/>
    </w:rPr>
  </w:style>
  <w:style w:type="paragraph" w:styleId="3">
    <w:name w:val="heading 3"/>
    <w:basedOn w:val="a"/>
    <w:qFormat/>
    <w:rsid w:val="00F41D26"/>
    <w:pPr>
      <w:autoSpaceDE w:val="0"/>
      <w:autoSpaceDN w:val="0"/>
      <w:adjustRightInd w:val="0"/>
      <w:spacing w:before="120" w:line="360" w:lineRule="auto"/>
      <w:ind w:left="530" w:hanging="530"/>
      <w:jc w:val="left"/>
      <w:outlineLvl w:val="2"/>
    </w:pPr>
    <w:rPr>
      <w:kern w:val="0"/>
      <w:sz w:val="24"/>
    </w:rPr>
  </w:style>
  <w:style w:type="paragraph" w:styleId="4">
    <w:name w:val="heading 4"/>
    <w:basedOn w:val="a"/>
    <w:next w:val="a"/>
    <w:link w:val="4Char"/>
    <w:semiHidden/>
    <w:unhideWhenUsed/>
    <w:qFormat/>
    <w:rsid w:val="001E09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E09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E09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"/>
    <w:basedOn w:val="a"/>
    <w:rsid w:val="00F41D26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30"/>
    </w:rPr>
  </w:style>
  <w:style w:type="paragraph" w:customStyle="1" w:styleId="10">
    <w:name w:val="目录1"/>
    <w:basedOn w:val="a"/>
    <w:rsid w:val="00F41D26"/>
    <w:pPr>
      <w:keepLines/>
      <w:autoSpaceDE w:val="0"/>
      <w:autoSpaceDN w:val="0"/>
      <w:adjustRightInd w:val="0"/>
      <w:ind w:left="113"/>
      <w:jc w:val="left"/>
    </w:pPr>
    <w:rPr>
      <w:kern w:val="0"/>
      <w:szCs w:val="21"/>
    </w:rPr>
  </w:style>
  <w:style w:type="paragraph" w:customStyle="1" w:styleId="a4">
    <w:name w:val="目录页编号文本样式"/>
    <w:basedOn w:val="a"/>
    <w:rsid w:val="00F41D26"/>
    <w:pPr>
      <w:autoSpaceDE w:val="0"/>
      <w:autoSpaceDN w:val="0"/>
      <w:adjustRightInd w:val="0"/>
      <w:jc w:val="right"/>
    </w:pPr>
    <w:rPr>
      <w:kern w:val="0"/>
      <w:szCs w:val="21"/>
    </w:rPr>
  </w:style>
  <w:style w:type="paragraph" w:customStyle="1" w:styleId="20">
    <w:name w:val="目录2"/>
    <w:basedOn w:val="a"/>
    <w:rsid w:val="00F41D26"/>
    <w:pPr>
      <w:autoSpaceDE w:val="0"/>
      <w:autoSpaceDN w:val="0"/>
      <w:adjustRightInd w:val="0"/>
      <w:ind w:left="473"/>
      <w:jc w:val="left"/>
    </w:pPr>
    <w:rPr>
      <w:kern w:val="0"/>
      <w:szCs w:val="21"/>
    </w:rPr>
  </w:style>
  <w:style w:type="paragraph" w:customStyle="1" w:styleId="30">
    <w:name w:val="目录3"/>
    <w:basedOn w:val="a"/>
    <w:rsid w:val="00F41D26"/>
    <w:pPr>
      <w:autoSpaceDE w:val="0"/>
      <w:autoSpaceDN w:val="0"/>
      <w:adjustRightInd w:val="0"/>
      <w:ind w:left="833"/>
      <w:jc w:val="left"/>
    </w:pPr>
    <w:rPr>
      <w:kern w:val="0"/>
      <w:szCs w:val="21"/>
    </w:rPr>
  </w:style>
  <w:style w:type="paragraph" w:styleId="a5">
    <w:name w:val="Title"/>
    <w:basedOn w:val="a"/>
    <w:qFormat/>
    <w:rsid w:val="00F41D26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cs="Arial"/>
      <w:kern w:val="0"/>
      <w:sz w:val="30"/>
      <w:szCs w:val="30"/>
    </w:rPr>
  </w:style>
  <w:style w:type="paragraph" w:customStyle="1" w:styleId="a6">
    <w:name w:val="关键词"/>
    <w:basedOn w:val="a"/>
    <w:rsid w:val="00F41D26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1"/>
    </w:rPr>
  </w:style>
  <w:style w:type="paragraph" w:customStyle="1" w:styleId="a7">
    <w:name w:val="摘要"/>
    <w:basedOn w:val="a"/>
    <w:rsid w:val="00F41D26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1"/>
    </w:rPr>
  </w:style>
  <w:style w:type="paragraph" w:customStyle="1" w:styleId="a8">
    <w:name w:val="缺省文本"/>
    <w:basedOn w:val="a"/>
    <w:rsid w:val="00F41D26"/>
    <w:pPr>
      <w:autoSpaceDE w:val="0"/>
      <w:autoSpaceDN w:val="0"/>
      <w:adjustRightInd w:val="0"/>
      <w:ind w:leftChars="171" w:left="359" w:firstLineChars="200" w:firstLine="420"/>
      <w:jc w:val="left"/>
    </w:pPr>
    <w:rPr>
      <w:color w:val="000000"/>
      <w:kern w:val="0"/>
    </w:rPr>
  </w:style>
  <w:style w:type="paragraph" w:styleId="a9">
    <w:name w:val="Body Text First Indent"/>
    <w:basedOn w:val="a"/>
    <w:link w:val="Char"/>
    <w:rsid w:val="00F41D26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aa">
    <w:name w:val="header"/>
    <w:basedOn w:val="a"/>
    <w:link w:val="Char0"/>
    <w:uiPriority w:val="99"/>
    <w:rsid w:val="00F4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link w:val="Char1"/>
    <w:uiPriority w:val="99"/>
    <w:rsid w:val="00F4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c">
    <w:name w:val="page number"/>
    <w:basedOn w:val="a0"/>
    <w:rsid w:val="00F41D26"/>
  </w:style>
  <w:style w:type="table" w:styleId="ad">
    <w:name w:val="Table Grid"/>
    <w:basedOn w:val="a1"/>
    <w:rsid w:val="00ED23F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"/>
    <w:semiHidden/>
    <w:rsid w:val="008E5E06"/>
    <w:pPr>
      <w:shd w:val="clear" w:color="auto" w:fill="000080"/>
    </w:pPr>
  </w:style>
  <w:style w:type="paragraph" w:styleId="af">
    <w:name w:val="Date"/>
    <w:basedOn w:val="a"/>
    <w:next w:val="a"/>
    <w:rsid w:val="00E2239C"/>
    <w:pPr>
      <w:ind w:leftChars="2500" w:left="100"/>
    </w:pPr>
  </w:style>
  <w:style w:type="paragraph" w:styleId="af0">
    <w:name w:val="Normal (Web)"/>
    <w:basedOn w:val="a"/>
    <w:rsid w:val="002340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1">
    <w:name w:val="Hyperlink"/>
    <w:rsid w:val="00CC0F53"/>
    <w:rPr>
      <w:color w:val="0000FF"/>
      <w:u w:val="single"/>
    </w:rPr>
  </w:style>
  <w:style w:type="character" w:styleId="af2">
    <w:name w:val="FollowedHyperlink"/>
    <w:rsid w:val="00DD3796"/>
    <w:rPr>
      <w:color w:val="800080"/>
      <w:u w:val="single"/>
    </w:rPr>
  </w:style>
  <w:style w:type="paragraph" w:customStyle="1" w:styleId="af3">
    <w:name w:val="公司名称"/>
    <w:basedOn w:val="a"/>
    <w:autoRedefine/>
    <w:rsid w:val="00554E95"/>
    <w:pPr>
      <w:widowControl/>
    </w:pPr>
    <w:rPr>
      <w:rFonts w:ascii="黑体" w:eastAsia="黑体"/>
      <w:kern w:val="0"/>
      <w:sz w:val="24"/>
      <w:lang w:bidi="he-IL"/>
    </w:rPr>
  </w:style>
  <w:style w:type="paragraph" w:customStyle="1" w:styleId="af4">
    <w:name w:val="文档信息"/>
    <w:basedOn w:val="a"/>
    <w:autoRedefine/>
    <w:rsid w:val="00554E95"/>
    <w:pPr>
      <w:framePr w:hSpace="180" w:wrap="around" w:vAnchor="text" w:hAnchor="margin" w:y="65"/>
      <w:widowControl/>
      <w:jc w:val="center"/>
    </w:pPr>
    <w:rPr>
      <w:bCs/>
      <w:noProof/>
      <w:kern w:val="0"/>
      <w:lang w:bidi="he-IL"/>
    </w:rPr>
  </w:style>
  <w:style w:type="paragraph" w:customStyle="1" w:styleId="af5">
    <w:name w:val="文档编号"/>
    <w:basedOn w:val="af4"/>
    <w:rsid w:val="00554E95"/>
    <w:pPr>
      <w:framePr w:wrap="around"/>
    </w:pPr>
  </w:style>
  <w:style w:type="paragraph" w:customStyle="1" w:styleId="af6">
    <w:name w:val="文档版本"/>
    <w:basedOn w:val="af4"/>
    <w:rsid w:val="00554E95"/>
    <w:pPr>
      <w:framePr w:wrap="around"/>
    </w:pPr>
  </w:style>
  <w:style w:type="paragraph" w:customStyle="1" w:styleId="af7">
    <w:name w:val="文档日期"/>
    <w:basedOn w:val="af4"/>
    <w:rsid w:val="00554E95"/>
    <w:pPr>
      <w:framePr w:wrap="around"/>
    </w:pPr>
  </w:style>
  <w:style w:type="character" w:customStyle="1" w:styleId="Char1">
    <w:name w:val="页脚 Char"/>
    <w:basedOn w:val="a0"/>
    <w:link w:val="ab"/>
    <w:uiPriority w:val="99"/>
    <w:rsid w:val="00463C87"/>
    <w:rPr>
      <w:kern w:val="2"/>
      <w:sz w:val="18"/>
      <w:szCs w:val="18"/>
    </w:rPr>
  </w:style>
  <w:style w:type="paragraph" w:styleId="af8">
    <w:name w:val="Balloon Text"/>
    <w:basedOn w:val="a"/>
    <w:link w:val="Char2"/>
    <w:rsid w:val="002A3004"/>
    <w:rPr>
      <w:sz w:val="18"/>
      <w:szCs w:val="18"/>
    </w:rPr>
  </w:style>
  <w:style w:type="character" w:customStyle="1" w:styleId="Char2">
    <w:name w:val="批注框文本 Char"/>
    <w:basedOn w:val="a0"/>
    <w:link w:val="af8"/>
    <w:rsid w:val="002A3004"/>
    <w:rPr>
      <w:kern w:val="2"/>
      <w:sz w:val="18"/>
      <w:szCs w:val="18"/>
    </w:rPr>
  </w:style>
  <w:style w:type="paragraph" w:styleId="af9">
    <w:name w:val="List Paragraph"/>
    <w:basedOn w:val="a"/>
    <w:uiPriority w:val="34"/>
    <w:qFormat/>
    <w:rsid w:val="00524C20"/>
    <w:pPr>
      <w:ind w:firstLineChars="200" w:firstLine="420"/>
    </w:pPr>
  </w:style>
  <w:style w:type="character" w:customStyle="1" w:styleId="Char">
    <w:name w:val="正文首行缩进 Char"/>
    <w:basedOn w:val="a0"/>
    <w:link w:val="a9"/>
    <w:rsid w:val="00524C20"/>
    <w:rPr>
      <w:sz w:val="21"/>
      <w:szCs w:val="21"/>
    </w:rPr>
  </w:style>
  <w:style w:type="character" w:customStyle="1" w:styleId="Char0">
    <w:name w:val="页眉 Char"/>
    <w:basedOn w:val="a0"/>
    <w:link w:val="aa"/>
    <w:uiPriority w:val="99"/>
    <w:rsid w:val="004A737B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semiHidden/>
    <w:rsid w:val="001E092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1E0923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1E0923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ilot%20Data\&#20013;&#35797;&#37096;\&#27979;&#35797;&#27969;&#31243;\XXX&#20135;&#21697;&#27979;&#35797;&#25253;&#21578;20XX-XX-XX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D3C5C-AAA0-435E-B399-0F46A59F3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XXX产品测试报告20XX-XX-XX.dotx</Template>
  <TotalTime>393</TotalTime>
  <Pages>3</Pages>
  <Words>318</Words>
  <Characters>1817</Characters>
  <Application>Microsoft Office Word</Application>
  <DocSecurity>0</DocSecurity>
  <Lines>15</Lines>
  <Paragraphs>4</Paragraphs>
  <ScaleCrop>false</ScaleCrop>
  <Company>sjd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/>
  <dc:creator>zgqi</dc:creator>
  <cp:keywords/>
  <dc:description/>
  <cp:lastModifiedBy>Windows 用户</cp:lastModifiedBy>
  <cp:revision>175</cp:revision>
  <dcterms:created xsi:type="dcterms:W3CDTF">2011-08-15T02:44:00Z</dcterms:created>
  <dcterms:modified xsi:type="dcterms:W3CDTF">2013-03-28T08:30:00Z</dcterms:modified>
</cp:coreProperties>
</file>